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9"/>
        <w:gridCol w:w="4673"/>
      </w:tblGrid>
      <w:tr w:rsidR="00AF5529" w14:paraId="231D0006" w14:textId="77777777" w:rsidTr="00AF5529">
        <w:trPr>
          <w:trHeight w:val="432"/>
          <w:tblHeader/>
        </w:trPr>
        <w:tc>
          <w:tcPr>
            <w:tcW w:w="4677" w:type="dxa"/>
            <w:gridSpan w:val="2"/>
            <w:shd w:val="clear" w:color="auto" w:fill="auto"/>
            <w:vAlign w:val="center"/>
          </w:tcPr>
          <w:p w14:paraId="6109266F" w14:textId="41C5043F" w:rsidR="00AF5529" w:rsidRDefault="00AF5529" w:rsidP="00AF5529">
            <w:r>
              <w:t>Program:</w:t>
            </w:r>
            <w:r w:rsidR="00C168D9">
              <w:t xml:space="preserve"> </w:t>
            </w:r>
            <w:r w:rsidR="00A57EF1">
              <w:t>Joe’s Automotive</w:t>
            </w:r>
          </w:p>
        </w:tc>
        <w:tc>
          <w:tcPr>
            <w:tcW w:w="4673" w:type="dxa"/>
            <w:shd w:val="clear" w:color="auto" w:fill="auto"/>
            <w:vAlign w:val="center"/>
          </w:tcPr>
          <w:p w14:paraId="37145C12" w14:textId="7EBCEDDE" w:rsidR="00AF5529" w:rsidRDefault="00AF5529" w:rsidP="00AF5529">
            <w:r>
              <w:t>Date</w:t>
            </w:r>
            <w:r w:rsidR="00785FC8">
              <w:t xml:space="preserve">: </w:t>
            </w:r>
            <w:r w:rsidR="00A57EF1">
              <w:t>7/12/2022</w:t>
            </w:r>
          </w:p>
        </w:tc>
      </w:tr>
      <w:tr w:rsidR="005B7EF3" w14:paraId="6B9FECAD" w14:textId="77777777" w:rsidTr="005B7EF3">
        <w:trPr>
          <w:tblHeader/>
        </w:trPr>
        <w:tc>
          <w:tcPr>
            <w:tcW w:w="2338" w:type="dxa"/>
            <w:shd w:val="clear" w:color="auto" w:fill="D9D9D9" w:themeFill="background1" w:themeFillShade="D9"/>
          </w:tcPr>
          <w:p w14:paraId="2A96A5B8" w14:textId="77777777" w:rsidR="005B7EF3" w:rsidRDefault="005B7EF3" w:rsidP="005621B6">
            <w:r>
              <w:t>Control</w:t>
            </w:r>
          </w:p>
        </w:tc>
        <w:tc>
          <w:tcPr>
            <w:tcW w:w="2339" w:type="dxa"/>
            <w:shd w:val="clear" w:color="auto" w:fill="D9D9D9" w:themeFill="background1" w:themeFillShade="D9"/>
          </w:tcPr>
          <w:p w14:paraId="70605EE1" w14:textId="77777777" w:rsidR="005B7EF3" w:rsidRDefault="00532F38">
            <w:r>
              <w:t>Event</w:t>
            </w:r>
          </w:p>
        </w:tc>
        <w:tc>
          <w:tcPr>
            <w:tcW w:w="4673" w:type="dxa"/>
            <w:shd w:val="clear" w:color="auto" w:fill="D9D9D9" w:themeFill="background1" w:themeFillShade="D9"/>
          </w:tcPr>
          <w:p w14:paraId="3C24D22D" w14:textId="77777777" w:rsidR="005B7EF3" w:rsidRDefault="00532F38">
            <w:r>
              <w:t>Processing</w:t>
            </w:r>
          </w:p>
        </w:tc>
      </w:tr>
      <w:tr w:rsidR="005B7EF3" w14:paraId="2C62C333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71478B00" w14:textId="39D76082" w:rsidR="005B7EF3" w:rsidRDefault="00A57EF1" w:rsidP="005B7EF3">
            <w:proofErr w:type="spellStart"/>
            <w:r>
              <w:t>calculateButton</w:t>
            </w:r>
            <w:proofErr w:type="spellEnd"/>
          </w:p>
        </w:tc>
        <w:tc>
          <w:tcPr>
            <w:tcW w:w="2339" w:type="dxa"/>
          </w:tcPr>
          <w:p w14:paraId="60AC7D67" w14:textId="55380C48" w:rsidR="005B7EF3" w:rsidRDefault="00A57EF1">
            <w:r>
              <w:t>Click</w:t>
            </w:r>
          </w:p>
        </w:tc>
        <w:tc>
          <w:tcPr>
            <w:tcW w:w="4673" w:type="dxa"/>
          </w:tcPr>
          <w:p w14:paraId="4B81FC4C" w14:textId="54B8DB5B" w:rsidR="00815EB6" w:rsidRDefault="00A57EF1" w:rsidP="005621B6">
            <w:r>
              <w:t xml:space="preserve">Call </w:t>
            </w:r>
            <w:r w:rsidR="00DA47A9">
              <w:t xml:space="preserve">the following </w:t>
            </w:r>
            <w:r>
              <w:t>methods:</w:t>
            </w:r>
          </w:p>
          <w:p w14:paraId="70BF1237" w14:textId="28C4B4D8" w:rsidR="00A57EF1" w:rsidRDefault="00A57EF1" w:rsidP="005621B6">
            <w:proofErr w:type="spellStart"/>
            <w:r>
              <w:t>OilLubeCharges</w:t>
            </w:r>
            <w:proofErr w:type="spellEnd"/>
          </w:p>
          <w:p w14:paraId="218EC853" w14:textId="77777777" w:rsidR="00A57EF1" w:rsidRDefault="00A57EF1" w:rsidP="005621B6">
            <w:proofErr w:type="spellStart"/>
            <w:r>
              <w:t>FlushCharges</w:t>
            </w:r>
            <w:proofErr w:type="spellEnd"/>
          </w:p>
          <w:p w14:paraId="0FF95B04" w14:textId="77777777" w:rsidR="00A57EF1" w:rsidRDefault="00A57EF1" w:rsidP="005621B6">
            <w:proofErr w:type="spellStart"/>
            <w:r>
              <w:t>MiscCharges</w:t>
            </w:r>
            <w:proofErr w:type="spellEnd"/>
          </w:p>
          <w:p w14:paraId="16C37125" w14:textId="77777777" w:rsidR="00A57EF1" w:rsidRDefault="00A57EF1" w:rsidP="005621B6">
            <w:proofErr w:type="spellStart"/>
            <w:r>
              <w:t>OtherCharges</w:t>
            </w:r>
            <w:proofErr w:type="spellEnd"/>
          </w:p>
          <w:p w14:paraId="069EDF6E" w14:textId="77777777" w:rsidR="00A57EF1" w:rsidRDefault="00A57EF1" w:rsidP="005621B6">
            <w:proofErr w:type="spellStart"/>
            <w:r>
              <w:t>TaxCharges</w:t>
            </w:r>
            <w:proofErr w:type="spellEnd"/>
          </w:p>
          <w:p w14:paraId="764EFDA3" w14:textId="1D5A963E" w:rsidR="00A57EF1" w:rsidRDefault="00A57EF1" w:rsidP="005621B6">
            <w:proofErr w:type="spellStart"/>
            <w:r>
              <w:t>ServicesAndLabor</w:t>
            </w:r>
            <w:proofErr w:type="spellEnd"/>
          </w:p>
          <w:p w14:paraId="37428A59" w14:textId="0EC254E9" w:rsidR="00A57EF1" w:rsidRDefault="00A57EF1" w:rsidP="005621B6"/>
          <w:p w14:paraId="06020F45" w14:textId="77777777" w:rsidR="00815EB6" w:rsidRDefault="00A57EF1" w:rsidP="001B6AB1">
            <w:r>
              <w:t>If user has correctly filled out the form,</w:t>
            </w:r>
            <w:r w:rsidR="001B6AB1">
              <w:t xml:space="preserve"> call </w:t>
            </w:r>
            <w:r w:rsidR="00815EB6">
              <w:t xml:space="preserve">method: </w:t>
            </w:r>
          </w:p>
          <w:p w14:paraId="39EBD528" w14:textId="7F01E02D" w:rsidR="00A57EF1" w:rsidRDefault="001B6AB1" w:rsidP="001B6AB1">
            <w:proofErr w:type="spellStart"/>
            <w:r>
              <w:t>PopulateLabels</w:t>
            </w:r>
            <w:proofErr w:type="spellEnd"/>
          </w:p>
          <w:p w14:paraId="5453C2BE" w14:textId="405C8F22" w:rsidR="00815EB6" w:rsidRDefault="00815EB6" w:rsidP="001B6AB1"/>
        </w:tc>
      </w:tr>
      <w:tr w:rsidR="00A57EF1" w14:paraId="087DF387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63E73CA3" w14:textId="6F4A211D" w:rsidR="00A57EF1" w:rsidRDefault="00A57EF1" w:rsidP="00A57EF1">
            <w:proofErr w:type="spellStart"/>
            <w:r>
              <w:t>clearButton</w:t>
            </w:r>
            <w:proofErr w:type="spellEnd"/>
          </w:p>
        </w:tc>
        <w:tc>
          <w:tcPr>
            <w:tcW w:w="2339" w:type="dxa"/>
          </w:tcPr>
          <w:p w14:paraId="390E3380" w14:textId="422A81C3" w:rsidR="00A57EF1" w:rsidRDefault="00A57EF1" w:rsidP="00A57EF1">
            <w:r>
              <w:t>Click</w:t>
            </w:r>
          </w:p>
        </w:tc>
        <w:tc>
          <w:tcPr>
            <w:tcW w:w="4673" w:type="dxa"/>
          </w:tcPr>
          <w:p w14:paraId="66AF6FFC" w14:textId="77777777" w:rsidR="00A57EF1" w:rsidRDefault="00815EB6" w:rsidP="00A57EF1">
            <w:r>
              <w:t>Call the following methods:</w:t>
            </w:r>
          </w:p>
          <w:p w14:paraId="66C2CC28" w14:textId="77777777" w:rsidR="00815EB6" w:rsidRDefault="00815EB6" w:rsidP="00A57EF1">
            <w:proofErr w:type="spellStart"/>
            <w:r>
              <w:t>ClearOilLube</w:t>
            </w:r>
            <w:proofErr w:type="spellEnd"/>
          </w:p>
          <w:p w14:paraId="26E639E4" w14:textId="77777777" w:rsidR="00815EB6" w:rsidRDefault="00815EB6" w:rsidP="00A57EF1">
            <w:proofErr w:type="spellStart"/>
            <w:r>
              <w:t>ClearFlushes</w:t>
            </w:r>
            <w:proofErr w:type="spellEnd"/>
          </w:p>
          <w:p w14:paraId="7A5626E5" w14:textId="77777777" w:rsidR="00815EB6" w:rsidRDefault="00815EB6" w:rsidP="00A57EF1">
            <w:proofErr w:type="spellStart"/>
            <w:r>
              <w:t>ClearMisc</w:t>
            </w:r>
            <w:proofErr w:type="spellEnd"/>
          </w:p>
          <w:p w14:paraId="5A344356" w14:textId="77777777" w:rsidR="00815EB6" w:rsidRDefault="00815EB6" w:rsidP="00A57EF1">
            <w:proofErr w:type="spellStart"/>
            <w:r>
              <w:t>ClearOther</w:t>
            </w:r>
            <w:proofErr w:type="spellEnd"/>
          </w:p>
          <w:p w14:paraId="3DF328BF" w14:textId="77777777" w:rsidR="00815EB6" w:rsidRDefault="00815EB6" w:rsidP="00A57EF1">
            <w:proofErr w:type="spellStart"/>
            <w:r>
              <w:t>ClearFees</w:t>
            </w:r>
            <w:proofErr w:type="spellEnd"/>
          </w:p>
          <w:p w14:paraId="70DA79C2" w14:textId="275D3626" w:rsidR="00815EB6" w:rsidRDefault="00815EB6" w:rsidP="00A57EF1"/>
        </w:tc>
      </w:tr>
      <w:tr w:rsidR="00A57EF1" w14:paraId="70A5E7E5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62F432D2" w14:textId="70AB0BC1" w:rsidR="00A57EF1" w:rsidRDefault="00A57EF1" w:rsidP="00A57EF1">
            <w:proofErr w:type="spellStart"/>
            <w:r>
              <w:t>exitButton</w:t>
            </w:r>
            <w:proofErr w:type="spellEnd"/>
          </w:p>
        </w:tc>
        <w:tc>
          <w:tcPr>
            <w:tcW w:w="2339" w:type="dxa"/>
          </w:tcPr>
          <w:p w14:paraId="4D4E85A5" w14:textId="73C0EC87" w:rsidR="00A57EF1" w:rsidRDefault="00A57EF1" w:rsidP="00A57EF1">
            <w:r>
              <w:t>Click</w:t>
            </w:r>
          </w:p>
        </w:tc>
        <w:tc>
          <w:tcPr>
            <w:tcW w:w="4673" w:type="dxa"/>
          </w:tcPr>
          <w:p w14:paraId="5869DF3C" w14:textId="4FE0F205" w:rsidR="00A57EF1" w:rsidRDefault="00815EB6" w:rsidP="00A57EF1">
            <w:r>
              <w:t>Close the form</w:t>
            </w:r>
          </w:p>
        </w:tc>
      </w:tr>
    </w:tbl>
    <w:p w14:paraId="0341A48E" w14:textId="77777777" w:rsidR="000E1B24" w:rsidRDefault="000E1B24"/>
    <w:sectPr w:rsidR="000E1B24" w:rsidSect="00590FC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F3BD3" w14:textId="77777777" w:rsidR="00A57EF1" w:rsidRDefault="00A57EF1" w:rsidP="00C168D9">
      <w:pPr>
        <w:spacing w:after="0" w:line="240" w:lineRule="auto"/>
      </w:pPr>
      <w:r>
        <w:separator/>
      </w:r>
    </w:p>
  </w:endnote>
  <w:endnote w:type="continuationSeparator" w:id="0">
    <w:p w14:paraId="614138D3" w14:textId="77777777" w:rsidR="00A57EF1" w:rsidRDefault="00A57EF1" w:rsidP="00C16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284E0" w14:textId="77777777" w:rsidR="00A57EF1" w:rsidRDefault="00A57EF1" w:rsidP="00C168D9">
      <w:pPr>
        <w:spacing w:after="0" w:line="240" w:lineRule="auto"/>
      </w:pPr>
      <w:r>
        <w:separator/>
      </w:r>
    </w:p>
  </w:footnote>
  <w:footnote w:type="continuationSeparator" w:id="0">
    <w:p w14:paraId="49CD864D" w14:textId="77777777" w:rsidR="00A57EF1" w:rsidRDefault="00A57EF1" w:rsidP="00C16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447B2" w14:textId="77777777" w:rsidR="00C168D9" w:rsidRPr="00C168D9" w:rsidRDefault="00C168D9">
    <w:pPr>
      <w:pStyle w:val="Header"/>
      <w:rPr>
        <w:sz w:val="36"/>
        <w:szCs w:val="36"/>
      </w:rPr>
    </w:pPr>
    <w:r>
      <w:tab/>
    </w:r>
    <w:r w:rsidR="00532F38">
      <w:rPr>
        <w:sz w:val="36"/>
        <w:szCs w:val="36"/>
      </w:rPr>
      <w:t>Event Planning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EF1"/>
    <w:rsid w:val="000D432A"/>
    <w:rsid w:val="000E1B24"/>
    <w:rsid w:val="00131AB9"/>
    <w:rsid w:val="001B6AB1"/>
    <w:rsid w:val="001D58D5"/>
    <w:rsid w:val="00357A25"/>
    <w:rsid w:val="003C5514"/>
    <w:rsid w:val="00530AEC"/>
    <w:rsid w:val="00532F38"/>
    <w:rsid w:val="00543028"/>
    <w:rsid w:val="005621B6"/>
    <w:rsid w:val="00590FC2"/>
    <w:rsid w:val="005B7EF3"/>
    <w:rsid w:val="006A34E4"/>
    <w:rsid w:val="006D16BD"/>
    <w:rsid w:val="00785FC8"/>
    <w:rsid w:val="00815EB6"/>
    <w:rsid w:val="008941D1"/>
    <w:rsid w:val="008C7DAF"/>
    <w:rsid w:val="00A57EF1"/>
    <w:rsid w:val="00A9384F"/>
    <w:rsid w:val="00AF5529"/>
    <w:rsid w:val="00C168D9"/>
    <w:rsid w:val="00DA47A9"/>
    <w:rsid w:val="00FF76F0"/>
    <w:rsid w:val="322DC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34081"/>
  <w15:docId w15:val="{1FE7CDED-DBCC-44F1-A98C-819BD5E6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1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21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1B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6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8D9"/>
  </w:style>
  <w:style w:type="paragraph" w:styleId="Footer">
    <w:name w:val="footer"/>
    <w:basedOn w:val="Normal"/>
    <w:link w:val="FooterChar"/>
    <w:uiPriority w:val="99"/>
    <w:unhideWhenUsed/>
    <w:rsid w:val="00C16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uem\OneDrive\Documents\CFCC%20Information%20Technology\2022%20Summer\CSC-130\Resources\Event%20Planning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Event Planning Document Template.dotx</Template>
  <TotalTime>18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CFCC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Andrews</dc:creator>
  <cp:keywords/>
  <dc:description/>
  <cp:lastModifiedBy>Grant Andrews</cp:lastModifiedBy>
  <cp:revision>1</cp:revision>
  <cp:lastPrinted>2016-10-26T20:21:00Z</cp:lastPrinted>
  <dcterms:created xsi:type="dcterms:W3CDTF">2022-07-13T19:37:00Z</dcterms:created>
  <dcterms:modified xsi:type="dcterms:W3CDTF">2022-07-13T19:55:00Z</dcterms:modified>
</cp:coreProperties>
</file>