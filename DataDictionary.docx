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2"/>
        <w:gridCol w:w="2208"/>
        <w:gridCol w:w="4320"/>
      </w:tblGrid>
      <w:tr w:rsidR="00AF5529" w14:paraId="300E8051" w14:textId="77777777" w:rsidTr="007F1B0A">
        <w:trPr>
          <w:trHeight w:val="432"/>
          <w:tblHeader/>
        </w:trPr>
        <w:tc>
          <w:tcPr>
            <w:tcW w:w="5030" w:type="dxa"/>
            <w:gridSpan w:val="2"/>
            <w:shd w:val="clear" w:color="auto" w:fill="auto"/>
            <w:vAlign w:val="center"/>
          </w:tcPr>
          <w:p w14:paraId="042DA7A9" w14:textId="11762F10" w:rsidR="00AF5529" w:rsidRPr="00E37AC1" w:rsidRDefault="00AF5529" w:rsidP="00A45E14">
            <w:pPr>
              <w:jc w:val="center"/>
            </w:pPr>
            <w:r w:rsidRPr="00E37AC1">
              <w:t>Program:</w:t>
            </w:r>
            <w:r w:rsidR="00C168D9" w:rsidRPr="00E37AC1">
              <w:t xml:space="preserve"> </w:t>
            </w:r>
            <w:r w:rsidR="007536C5" w:rsidRPr="00E37AC1">
              <w:t>Joe’s Automotive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685A4C1" w14:textId="00D8BA12" w:rsidR="00AF5529" w:rsidRPr="00E37AC1" w:rsidRDefault="00AF5529" w:rsidP="00A45E14">
            <w:pPr>
              <w:jc w:val="center"/>
            </w:pPr>
            <w:r w:rsidRPr="00E37AC1">
              <w:t>Date</w:t>
            </w:r>
            <w:r w:rsidR="00785FC8" w:rsidRPr="00E37AC1">
              <w:t xml:space="preserve">: </w:t>
            </w:r>
            <w:r w:rsidR="007536C5" w:rsidRPr="00E37AC1">
              <w:t>7/8/2022</w:t>
            </w:r>
          </w:p>
        </w:tc>
      </w:tr>
      <w:tr w:rsidR="005B7EF3" w14:paraId="7C6BA7D3" w14:textId="77777777" w:rsidTr="007F1B0A">
        <w:trPr>
          <w:tblHeader/>
        </w:trPr>
        <w:tc>
          <w:tcPr>
            <w:tcW w:w="2822" w:type="dxa"/>
            <w:shd w:val="clear" w:color="auto" w:fill="D9D9D9" w:themeFill="background1" w:themeFillShade="D9"/>
          </w:tcPr>
          <w:p w14:paraId="375D7519" w14:textId="77777777" w:rsidR="005B7EF3" w:rsidRPr="00E37AC1" w:rsidRDefault="005B7EF3" w:rsidP="00A45E14">
            <w:pPr>
              <w:jc w:val="center"/>
            </w:pPr>
            <w:r w:rsidRPr="00E37AC1">
              <w:t>Control</w:t>
            </w:r>
          </w:p>
        </w:tc>
        <w:tc>
          <w:tcPr>
            <w:tcW w:w="2208" w:type="dxa"/>
            <w:shd w:val="clear" w:color="auto" w:fill="D9D9D9" w:themeFill="background1" w:themeFillShade="D9"/>
          </w:tcPr>
          <w:p w14:paraId="17621979" w14:textId="77777777" w:rsidR="005B7EF3" w:rsidRPr="00E37AC1" w:rsidRDefault="005B7EF3" w:rsidP="00A45E14">
            <w:pPr>
              <w:jc w:val="center"/>
            </w:pPr>
            <w:r w:rsidRPr="00E37AC1">
              <w:t>Type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978052F" w14:textId="77777777" w:rsidR="005B7EF3" w:rsidRPr="00E37AC1" w:rsidRDefault="005B7EF3" w:rsidP="00A45E14">
            <w:pPr>
              <w:jc w:val="center"/>
            </w:pPr>
            <w:r w:rsidRPr="00E37AC1">
              <w:t>Properties</w:t>
            </w:r>
          </w:p>
        </w:tc>
      </w:tr>
      <w:tr w:rsidR="005B7EF3" w14:paraId="2B23A326" w14:textId="77777777" w:rsidTr="007F1B0A">
        <w:trPr>
          <w:trHeight w:val="432"/>
        </w:trPr>
        <w:tc>
          <w:tcPr>
            <w:tcW w:w="2822" w:type="dxa"/>
            <w:vAlign w:val="center"/>
          </w:tcPr>
          <w:p w14:paraId="49123BFE" w14:textId="6A4B734D" w:rsidR="005B7EF3" w:rsidRPr="00E37AC1" w:rsidRDefault="007536C5" w:rsidP="00D656B5">
            <w:pPr>
              <w:jc w:val="center"/>
            </w:pPr>
            <w:proofErr w:type="spellStart"/>
            <w:r w:rsidRPr="00E37AC1">
              <w:t>joesAutomotive</w:t>
            </w:r>
            <w:proofErr w:type="spellEnd"/>
          </w:p>
        </w:tc>
        <w:tc>
          <w:tcPr>
            <w:tcW w:w="2208" w:type="dxa"/>
          </w:tcPr>
          <w:p w14:paraId="5B94604E" w14:textId="38DB9163" w:rsidR="005B7EF3" w:rsidRPr="00E37AC1" w:rsidRDefault="009F29EC" w:rsidP="00D656B5">
            <w:pPr>
              <w:jc w:val="center"/>
            </w:pPr>
            <w:r w:rsidRPr="00E37AC1">
              <w:t>Form</w:t>
            </w:r>
          </w:p>
        </w:tc>
        <w:tc>
          <w:tcPr>
            <w:tcW w:w="4320" w:type="dxa"/>
          </w:tcPr>
          <w:p w14:paraId="0F8A3481" w14:textId="77777777" w:rsidR="005B7EF3" w:rsidRPr="00E37AC1" w:rsidRDefault="007536C5" w:rsidP="005621B6">
            <w:r w:rsidRPr="00E37AC1">
              <w:t>Text: Joe’s Automotive</w:t>
            </w:r>
          </w:p>
          <w:p w14:paraId="663F72CA" w14:textId="7616DC85" w:rsidR="007536C5" w:rsidRPr="00E37AC1" w:rsidRDefault="007536C5" w:rsidP="005621B6">
            <w:r w:rsidRPr="00E37AC1">
              <w:t xml:space="preserve">Size: </w:t>
            </w:r>
            <w:r w:rsidR="009F29EC" w:rsidRPr="00E37AC1">
              <w:t>390, 430</w:t>
            </w:r>
          </w:p>
        </w:tc>
      </w:tr>
      <w:tr w:rsidR="005B7EF3" w14:paraId="35905B0E" w14:textId="77777777" w:rsidTr="007F1B0A">
        <w:trPr>
          <w:trHeight w:val="432"/>
        </w:trPr>
        <w:tc>
          <w:tcPr>
            <w:tcW w:w="2822" w:type="dxa"/>
            <w:vAlign w:val="center"/>
          </w:tcPr>
          <w:p w14:paraId="1136B4A3" w14:textId="0BD1BD7D" w:rsidR="005B7EF3" w:rsidRPr="00E37AC1" w:rsidRDefault="007536C5" w:rsidP="00D656B5">
            <w:pPr>
              <w:jc w:val="center"/>
            </w:pPr>
            <w:proofErr w:type="spellStart"/>
            <w:r w:rsidRPr="00E37AC1">
              <w:t>oilAndLubeGroupBox</w:t>
            </w:r>
            <w:proofErr w:type="spellEnd"/>
          </w:p>
        </w:tc>
        <w:tc>
          <w:tcPr>
            <w:tcW w:w="2208" w:type="dxa"/>
          </w:tcPr>
          <w:p w14:paraId="7ABC7DCB" w14:textId="62B96F44" w:rsidR="005B7EF3" w:rsidRPr="00E37AC1" w:rsidRDefault="009F29EC" w:rsidP="00D656B5">
            <w:pPr>
              <w:jc w:val="center"/>
            </w:pPr>
            <w:proofErr w:type="spellStart"/>
            <w:r w:rsidRPr="00E37AC1">
              <w:t>GroupBox</w:t>
            </w:r>
            <w:proofErr w:type="spellEnd"/>
          </w:p>
        </w:tc>
        <w:tc>
          <w:tcPr>
            <w:tcW w:w="4320" w:type="dxa"/>
          </w:tcPr>
          <w:p w14:paraId="13AD8A61" w14:textId="77777777" w:rsidR="005B7EF3" w:rsidRPr="00E37AC1" w:rsidRDefault="009F29EC" w:rsidP="00A9384F">
            <w:r w:rsidRPr="00E37AC1">
              <w:t>Text: Oil and Lube</w:t>
            </w:r>
          </w:p>
          <w:p w14:paraId="73D65197" w14:textId="22EB7BF4" w:rsidR="009F29EC" w:rsidRPr="00E37AC1" w:rsidRDefault="009F29EC" w:rsidP="00A9384F">
            <w:r w:rsidRPr="00E37AC1">
              <w:t>Size:</w:t>
            </w:r>
            <w:r w:rsidR="001331B7" w:rsidRPr="00E37AC1">
              <w:t xml:space="preserve"> 173, 75</w:t>
            </w:r>
          </w:p>
          <w:p w14:paraId="7B5F43D8" w14:textId="3FACBB7F" w:rsidR="00A45E14" w:rsidRPr="00E37AC1" w:rsidRDefault="00A45E14" w:rsidP="00A9384F">
            <w:r w:rsidRPr="00E37AC1">
              <w:t xml:space="preserve">Location: </w:t>
            </w:r>
            <w:r w:rsidR="0036370E" w:rsidRPr="00E37AC1">
              <w:t>Top left of Form</w:t>
            </w:r>
          </w:p>
          <w:p w14:paraId="7C4731C3" w14:textId="2F2CA1C3" w:rsidR="008B212E" w:rsidRPr="00E37AC1" w:rsidRDefault="008B212E" w:rsidP="00A9384F">
            <w:r w:rsidRPr="00E37AC1">
              <w:t xml:space="preserve">All </w:t>
            </w:r>
            <w:proofErr w:type="spellStart"/>
            <w:r w:rsidRPr="00E37AC1">
              <w:t>CheckBoxes</w:t>
            </w:r>
            <w:proofErr w:type="spellEnd"/>
            <w:r w:rsidRPr="00E37AC1">
              <w:t xml:space="preserve"> in this </w:t>
            </w:r>
            <w:proofErr w:type="spellStart"/>
            <w:r w:rsidRPr="00E37AC1">
              <w:t>GroupB</w:t>
            </w:r>
            <w:r w:rsidR="00AB4806" w:rsidRPr="00E37AC1">
              <w:t>ox</w:t>
            </w:r>
            <w:proofErr w:type="spellEnd"/>
            <w:r w:rsidR="00AB4806" w:rsidRPr="00E37AC1">
              <w:t xml:space="preserve"> should be left aligned and</w:t>
            </w:r>
            <w:r w:rsidR="00205462" w:rsidRPr="00E37AC1">
              <w:t xml:space="preserve"> centered vertically</w:t>
            </w:r>
            <w:r w:rsidR="00971C7C" w:rsidRPr="00E37AC1">
              <w:t xml:space="preserve"> within the </w:t>
            </w:r>
            <w:proofErr w:type="spellStart"/>
            <w:r w:rsidR="00971C7C" w:rsidRPr="00E37AC1">
              <w:t>GroupBox</w:t>
            </w:r>
            <w:proofErr w:type="spellEnd"/>
          </w:p>
          <w:p w14:paraId="16BE7B09" w14:textId="77777777" w:rsidR="009F29EC" w:rsidRPr="00E37AC1" w:rsidRDefault="009F29EC" w:rsidP="00A9384F">
            <w:pPr>
              <w:rPr>
                <w:b/>
                <w:bCs/>
              </w:rPr>
            </w:pPr>
            <w:r w:rsidRPr="00E37AC1">
              <w:rPr>
                <w:b/>
                <w:bCs/>
              </w:rPr>
              <w:t>All Group Boxes:</w:t>
            </w:r>
          </w:p>
          <w:p w14:paraId="2C32D7DF" w14:textId="6E96F101" w:rsidR="009F29EC" w:rsidRPr="00E37AC1" w:rsidRDefault="009F29EC" w:rsidP="00A9384F">
            <w:r w:rsidRPr="00E37AC1">
              <w:t>Centered in Form Horizontally</w:t>
            </w:r>
          </w:p>
        </w:tc>
      </w:tr>
      <w:tr w:rsidR="005B7EF3" w14:paraId="21D04DEE" w14:textId="77777777" w:rsidTr="007F1B0A">
        <w:trPr>
          <w:trHeight w:val="432"/>
        </w:trPr>
        <w:tc>
          <w:tcPr>
            <w:tcW w:w="2822" w:type="dxa"/>
            <w:vAlign w:val="center"/>
          </w:tcPr>
          <w:p w14:paraId="7E020824" w14:textId="61EF37A6" w:rsidR="005B7EF3" w:rsidRPr="00E37AC1" w:rsidRDefault="007536C5" w:rsidP="00D656B5">
            <w:pPr>
              <w:jc w:val="center"/>
            </w:pPr>
            <w:proofErr w:type="spellStart"/>
            <w:r w:rsidRPr="00E37AC1">
              <w:t>flushesGroupBox</w:t>
            </w:r>
            <w:proofErr w:type="spellEnd"/>
          </w:p>
        </w:tc>
        <w:tc>
          <w:tcPr>
            <w:tcW w:w="2208" w:type="dxa"/>
          </w:tcPr>
          <w:p w14:paraId="2EFF4809" w14:textId="73D2ABA8" w:rsidR="005B7EF3" w:rsidRPr="00E37AC1" w:rsidRDefault="009F29EC" w:rsidP="00D656B5">
            <w:pPr>
              <w:jc w:val="center"/>
            </w:pPr>
            <w:proofErr w:type="spellStart"/>
            <w:r w:rsidRPr="00E37AC1">
              <w:t>GroupBox</w:t>
            </w:r>
            <w:proofErr w:type="spellEnd"/>
          </w:p>
        </w:tc>
        <w:tc>
          <w:tcPr>
            <w:tcW w:w="4320" w:type="dxa"/>
          </w:tcPr>
          <w:p w14:paraId="64DE5500" w14:textId="77777777" w:rsidR="005B7EF3" w:rsidRPr="00E37AC1" w:rsidRDefault="009F29EC" w:rsidP="000E1B24">
            <w:r w:rsidRPr="00E37AC1">
              <w:t>Text: Flushes</w:t>
            </w:r>
          </w:p>
          <w:p w14:paraId="268BE091" w14:textId="0DCE1B77" w:rsidR="009F29EC" w:rsidRPr="00E37AC1" w:rsidRDefault="009F29EC" w:rsidP="000E1B24">
            <w:r w:rsidRPr="00E37AC1">
              <w:t xml:space="preserve">Size: </w:t>
            </w:r>
            <w:r w:rsidR="001331B7" w:rsidRPr="00E37AC1">
              <w:t>173, 75</w:t>
            </w:r>
          </w:p>
          <w:p w14:paraId="3BD7CD1D" w14:textId="744D0901" w:rsidR="00A45E14" w:rsidRPr="00E37AC1" w:rsidRDefault="00A45E14" w:rsidP="000E1B24">
            <w:r w:rsidRPr="00E37AC1">
              <w:t xml:space="preserve">Location: </w:t>
            </w:r>
            <w:r w:rsidR="001C0744" w:rsidRPr="00E37AC1">
              <w:t>T</w:t>
            </w:r>
            <w:r w:rsidR="0036370E" w:rsidRPr="00E37AC1">
              <w:t xml:space="preserve">op </w:t>
            </w:r>
            <w:r w:rsidR="001C0744" w:rsidRPr="00E37AC1">
              <w:t>R</w:t>
            </w:r>
            <w:r w:rsidR="0036370E" w:rsidRPr="00E37AC1">
              <w:t>ight of Form</w:t>
            </w:r>
          </w:p>
          <w:p w14:paraId="127B5DF5" w14:textId="5E467DD8" w:rsidR="0036370E" w:rsidRPr="00E37AC1" w:rsidRDefault="0036370E" w:rsidP="000E1B24">
            <w:r w:rsidRPr="00E37AC1">
              <w:t xml:space="preserve">All </w:t>
            </w:r>
            <w:proofErr w:type="spellStart"/>
            <w:r w:rsidRPr="00E37AC1">
              <w:t>CheckBoxes</w:t>
            </w:r>
            <w:proofErr w:type="spellEnd"/>
            <w:r w:rsidRPr="00E37AC1">
              <w:t xml:space="preserve"> in this </w:t>
            </w:r>
            <w:proofErr w:type="spellStart"/>
            <w:r w:rsidRPr="00E37AC1">
              <w:t>GroupBox</w:t>
            </w:r>
            <w:proofErr w:type="spellEnd"/>
            <w:r w:rsidRPr="00E37AC1">
              <w:t xml:space="preserve"> should be left aligned an</w:t>
            </w:r>
            <w:r w:rsidR="0071151D" w:rsidRPr="00E37AC1">
              <w:t>d centered vertically</w:t>
            </w:r>
            <w:r w:rsidR="00971C7C" w:rsidRPr="00E37AC1">
              <w:t xml:space="preserve"> within the </w:t>
            </w:r>
            <w:proofErr w:type="spellStart"/>
            <w:r w:rsidR="00971C7C" w:rsidRPr="00E37AC1">
              <w:t>GroupBox</w:t>
            </w:r>
            <w:proofErr w:type="spellEnd"/>
          </w:p>
        </w:tc>
      </w:tr>
      <w:tr w:rsidR="005B7EF3" w14:paraId="58ADCC72" w14:textId="77777777" w:rsidTr="007F1B0A">
        <w:trPr>
          <w:trHeight w:val="432"/>
        </w:trPr>
        <w:tc>
          <w:tcPr>
            <w:tcW w:w="2822" w:type="dxa"/>
            <w:vAlign w:val="center"/>
          </w:tcPr>
          <w:p w14:paraId="4F4A79B4" w14:textId="67DB98E0" w:rsidR="005B7EF3" w:rsidRPr="00E37AC1" w:rsidRDefault="00A45E14" w:rsidP="00D656B5">
            <w:pPr>
              <w:jc w:val="center"/>
            </w:pPr>
            <w:proofErr w:type="spellStart"/>
            <w:r w:rsidRPr="00E37AC1">
              <w:t>miscGroupBox</w:t>
            </w:r>
            <w:proofErr w:type="spellEnd"/>
          </w:p>
        </w:tc>
        <w:tc>
          <w:tcPr>
            <w:tcW w:w="2208" w:type="dxa"/>
          </w:tcPr>
          <w:p w14:paraId="772BCAD9" w14:textId="06A189B2" w:rsidR="005B7EF3" w:rsidRPr="00E37AC1" w:rsidRDefault="00A45E14" w:rsidP="00D656B5">
            <w:pPr>
              <w:jc w:val="center"/>
            </w:pPr>
            <w:proofErr w:type="spellStart"/>
            <w:r w:rsidRPr="00E37AC1">
              <w:t>GroupBox</w:t>
            </w:r>
            <w:proofErr w:type="spellEnd"/>
          </w:p>
        </w:tc>
        <w:tc>
          <w:tcPr>
            <w:tcW w:w="4320" w:type="dxa"/>
          </w:tcPr>
          <w:p w14:paraId="0FC3A419" w14:textId="77777777" w:rsidR="005B7EF3" w:rsidRPr="00E37AC1" w:rsidRDefault="00A45E14" w:rsidP="000E1B24">
            <w:r w:rsidRPr="00E37AC1">
              <w:t xml:space="preserve">Text: </w:t>
            </w:r>
            <w:proofErr w:type="spellStart"/>
            <w:r w:rsidRPr="00E37AC1">
              <w:t>Misc</w:t>
            </w:r>
            <w:proofErr w:type="spellEnd"/>
          </w:p>
          <w:p w14:paraId="06188AAF" w14:textId="1536A619" w:rsidR="00A45E14" w:rsidRPr="00E37AC1" w:rsidRDefault="00A45E14" w:rsidP="000E1B24">
            <w:r w:rsidRPr="00E37AC1">
              <w:t>Size:</w:t>
            </w:r>
            <w:r w:rsidR="00D315F0" w:rsidRPr="00E37AC1">
              <w:t xml:space="preserve"> 173, 93</w:t>
            </w:r>
          </w:p>
          <w:p w14:paraId="16E6F51A" w14:textId="58425B46" w:rsidR="00A45E14" w:rsidRPr="00E37AC1" w:rsidRDefault="00A45E14" w:rsidP="000E1B24">
            <w:r w:rsidRPr="00E37AC1">
              <w:t>Location</w:t>
            </w:r>
            <w:r w:rsidR="00205462" w:rsidRPr="00E37AC1">
              <w:t xml:space="preserve">: </w:t>
            </w:r>
            <w:r w:rsidR="001C0744" w:rsidRPr="00E37AC1">
              <w:t>Middle Left of Form</w:t>
            </w:r>
          </w:p>
          <w:p w14:paraId="6611EC94" w14:textId="5156B6A9" w:rsidR="00205462" w:rsidRPr="00E37AC1" w:rsidRDefault="00205462" w:rsidP="000E1B24">
            <w:r w:rsidRPr="00E37AC1">
              <w:t xml:space="preserve">All </w:t>
            </w:r>
            <w:proofErr w:type="spellStart"/>
            <w:r w:rsidRPr="00E37AC1">
              <w:t>CheckBoxes</w:t>
            </w:r>
            <w:proofErr w:type="spellEnd"/>
            <w:r w:rsidRPr="00E37AC1">
              <w:t xml:space="preserve"> in this </w:t>
            </w:r>
            <w:proofErr w:type="spellStart"/>
            <w:r w:rsidRPr="00E37AC1">
              <w:t>GroupBox</w:t>
            </w:r>
            <w:proofErr w:type="spellEnd"/>
            <w:r w:rsidRPr="00E37AC1">
              <w:t xml:space="preserve"> should be left aligned and centered vertically</w:t>
            </w:r>
            <w:r w:rsidR="00971C7C" w:rsidRPr="00E37AC1">
              <w:t xml:space="preserve"> within the </w:t>
            </w:r>
            <w:proofErr w:type="spellStart"/>
            <w:r w:rsidR="00971C7C" w:rsidRPr="00E37AC1">
              <w:t>GroupBox</w:t>
            </w:r>
            <w:proofErr w:type="spellEnd"/>
          </w:p>
        </w:tc>
      </w:tr>
      <w:tr w:rsidR="00A45E14" w14:paraId="6DE637E5" w14:textId="77777777" w:rsidTr="007F1B0A">
        <w:trPr>
          <w:trHeight w:val="432"/>
        </w:trPr>
        <w:tc>
          <w:tcPr>
            <w:tcW w:w="2822" w:type="dxa"/>
            <w:vAlign w:val="center"/>
          </w:tcPr>
          <w:p w14:paraId="027177C5" w14:textId="4E53B9F6" w:rsidR="00A45E14" w:rsidRPr="00E37AC1" w:rsidRDefault="00A45E14" w:rsidP="00D656B5">
            <w:pPr>
              <w:jc w:val="center"/>
            </w:pPr>
            <w:proofErr w:type="spellStart"/>
            <w:r w:rsidRPr="00E37AC1">
              <w:t>partsAndLaborGroupBox</w:t>
            </w:r>
            <w:proofErr w:type="spellEnd"/>
          </w:p>
        </w:tc>
        <w:tc>
          <w:tcPr>
            <w:tcW w:w="2208" w:type="dxa"/>
          </w:tcPr>
          <w:p w14:paraId="560C843A" w14:textId="2C5E43C5" w:rsidR="00A45E14" w:rsidRPr="00E37AC1" w:rsidRDefault="00A45E14" w:rsidP="00D656B5">
            <w:pPr>
              <w:jc w:val="center"/>
            </w:pPr>
            <w:proofErr w:type="spellStart"/>
            <w:r w:rsidRPr="00E37AC1">
              <w:t>GroupBox</w:t>
            </w:r>
            <w:proofErr w:type="spellEnd"/>
          </w:p>
        </w:tc>
        <w:tc>
          <w:tcPr>
            <w:tcW w:w="4320" w:type="dxa"/>
          </w:tcPr>
          <w:p w14:paraId="16668236" w14:textId="77777777" w:rsidR="00A45E14" w:rsidRPr="00E37AC1" w:rsidRDefault="00A45E14" w:rsidP="000E1B24">
            <w:r w:rsidRPr="00E37AC1">
              <w:t>Text: Parts and Labor</w:t>
            </w:r>
          </w:p>
          <w:p w14:paraId="121EC107" w14:textId="4C82B8E9" w:rsidR="00A45E14" w:rsidRPr="00E37AC1" w:rsidRDefault="00A45E14" w:rsidP="000E1B24">
            <w:r w:rsidRPr="00E37AC1">
              <w:t>Size:</w:t>
            </w:r>
            <w:r w:rsidR="00D315F0" w:rsidRPr="00E37AC1">
              <w:t xml:space="preserve"> 173, 93</w:t>
            </w:r>
          </w:p>
          <w:p w14:paraId="451A7ACC" w14:textId="77777777" w:rsidR="00A45E14" w:rsidRPr="00E37AC1" w:rsidRDefault="00A45E14" w:rsidP="000E1B24">
            <w:r w:rsidRPr="00E37AC1">
              <w:t>Location:</w:t>
            </w:r>
            <w:r w:rsidR="001C0744" w:rsidRPr="00E37AC1">
              <w:t xml:space="preserve"> Middle Right of Form</w:t>
            </w:r>
          </w:p>
          <w:p w14:paraId="23E5BAF4" w14:textId="06AA6084" w:rsidR="00BA2213" w:rsidRPr="00E37AC1" w:rsidRDefault="00BA2213" w:rsidP="00BA2213">
            <w:r w:rsidRPr="00E37AC1">
              <w:t xml:space="preserve">All Labels and </w:t>
            </w:r>
            <w:proofErr w:type="spellStart"/>
            <w:r w:rsidRPr="00E37AC1">
              <w:t>TextBoxes</w:t>
            </w:r>
            <w:proofErr w:type="spellEnd"/>
            <w:r w:rsidRPr="00E37AC1">
              <w:t xml:space="preserve"> in this </w:t>
            </w:r>
            <w:proofErr w:type="spellStart"/>
            <w:r w:rsidRPr="00E37AC1">
              <w:t>GroupBox</w:t>
            </w:r>
            <w:proofErr w:type="spellEnd"/>
            <w:r w:rsidRPr="00E37AC1">
              <w:t xml:space="preserve"> should be centered horizontally and vertically</w:t>
            </w:r>
            <w:r w:rsidR="00971C7C" w:rsidRPr="00E37AC1">
              <w:t xml:space="preserve"> within the </w:t>
            </w:r>
            <w:proofErr w:type="spellStart"/>
            <w:r w:rsidR="00971C7C" w:rsidRPr="00E37AC1">
              <w:t>GroupBox</w:t>
            </w:r>
            <w:proofErr w:type="spellEnd"/>
          </w:p>
          <w:p w14:paraId="39397FBD" w14:textId="63A17BE2" w:rsidR="00BA2213" w:rsidRPr="00E37AC1" w:rsidRDefault="00BA2213" w:rsidP="000E1B24"/>
        </w:tc>
      </w:tr>
      <w:tr w:rsidR="00A45E14" w14:paraId="1C79AF0A" w14:textId="77777777" w:rsidTr="007F1B0A">
        <w:trPr>
          <w:trHeight w:val="432"/>
        </w:trPr>
        <w:tc>
          <w:tcPr>
            <w:tcW w:w="2822" w:type="dxa"/>
            <w:vAlign w:val="center"/>
          </w:tcPr>
          <w:p w14:paraId="79B51EDA" w14:textId="3390A5C2" w:rsidR="00A45E14" w:rsidRPr="00E37AC1" w:rsidRDefault="00D656B5" w:rsidP="00D656B5">
            <w:pPr>
              <w:jc w:val="center"/>
            </w:pPr>
            <w:proofErr w:type="spellStart"/>
            <w:r w:rsidRPr="00E37AC1">
              <w:t>summaryGroupBox</w:t>
            </w:r>
            <w:proofErr w:type="spellEnd"/>
          </w:p>
        </w:tc>
        <w:tc>
          <w:tcPr>
            <w:tcW w:w="2208" w:type="dxa"/>
          </w:tcPr>
          <w:p w14:paraId="346D8B2E" w14:textId="4FC46019" w:rsidR="00A45E14" w:rsidRPr="00E37AC1" w:rsidRDefault="00D656B5" w:rsidP="00D656B5">
            <w:pPr>
              <w:jc w:val="center"/>
            </w:pPr>
            <w:proofErr w:type="spellStart"/>
            <w:r w:rsidRPr="00E37AC1">
              <w:t>GroupBox</w:t>
            </w:r>
            <w:proofErr w:type="spellEnd"/>
          </w:p>
        </w:tc>
        <w:tc>
          <w:tcPr>
            <w:tcW w:w="4320" w:type="dxa"/>
          </w:tcPr>
          <w:p w14:paraId="200B3926" w14:textId="77777777" w:rsidR="00A45E14" w:rsidRPr="00E37AC1" w:rsidRDefault="00D656B5" w:rsidP="000E1B24">
            <w:r w:rsidRPr="00E37AC1">
              <w:t>Text: Summary</w:t>
            </w:r>
          </w:p>
          <w:p w14:paraId="509D35C5" w14:textId="4D2A4D88" w:rsidR="00D656B5" w:rsidRPr="00E37AC1" w:rsidRDefault="00D656B5" w:rsidP="000E1B24">
            <w:r w:rsidRPr="00E37AC1">
              <w:t>Size:</w:t>
            </w:r>
            <w:r w:rsidR="00D315F0" w:rsidRPr="00E37AC1">
              <w:t xml:space="preserve"> 351, 130</w:t>
            </w:r>
          </w:p>
          <w:p w14:paraId="017CAE3D" w14:textId="77777777" w:rsidR="00380DAF" w:rsidRPr="00E37AC1" w:rsidRDefault="00D656B5" w:rsidP="000E1B24">
            <w:r w:rsidRPr="00E37AC1">
              <w:t>Location:</w:t>
            </w:r>
            <w:r w:rsidR="007D1711" w:rsidRPr="00E37AC1">
              <w:t xml:space="preserve"> Lower</w:t>
            </w:r>
            <w:r w:rsidR="00EF6003" w:rsidRPr="00E37AC1">
              <w:t xml:space="preserve"> section of the Form, directly above the Buttons. Centered Horizontally in Form</w:t>
            </w:r>
          </w:p>
          <w:p w14:paraId="69813275" w14:textId="386BE806" w:rsidR="00160A65" w:rsidRPr="00E37AC1" w:rsidRDefault="00160A65" w:rsidP="000E1B24">
            <w:proofErr w:type="spellStart"/>
            <w:r w:rsidRPr="00E37AC1">
              <w:t>GroupBox</w:t>
            </w:r>
            <w:proofErr w:type="spellEnd"/>
            <w:r w:rsidRPr="00E37AC1">
              <w:t xml:space="preserve"> will contain 8 </w:t>
            </w:r>
            <w:r w:rsidR="00414583" w:rsidRPr="00E37AC1">
              <w:t xml:space="preserve">labels, 4 of which will be located on the left side of the </w:t>
            </w:r>
            <w:proofErr w:type="spellStart"/>
            <w:r w:rsidR="00414583" w:rsidRPr="00E37AC1">
              <w:t>GroupBox</w:t>
            </w:r>
            <w:proofErr w:type="spellEnd"/>
            <w:r w:rsidR="00414583" w:rsidRPr="00E37AC1">
              <w:t xml:space="preserve">. 4 more labels will be </w:t>
            </w:r>
            <w:r w:rsidR="00F95DB9" w:rsidRPr="00E37AC1">
              <w:t xml:space="preserve">horizontally </w:t>
            </w:r>
            <w:r w:rsidR="00414583" w:rsidRPr="00E37AC1">
              <w:t xml:space="preserve">centered within the </w:t>
            </w:r>
            <w:proofErr w:type="spellStart"/>
            <w:proofErr w:type="gramStart"/>
            <w:r w:rsidR="00414583" w:rsidRPr="00E37AC1">
              <w:t>GroupBox</w:t>
            </w:r>
            <w:proofErr w:type="spellEnd"/>
            <w:proofErr w:type="gramEnd"/>
            <w:r w:rsidR="00414583" w:rsidRPr="00E37AC1">
              <w:t xml:space="preserve"> and </w:t>
            </w:r>
            <w:r w:rsidR="00F95DB9" w:rsidRPr="00E37AC1">
              <w:t xml:space="preserve">each </w:t>
            </w:r>
            <w:r w:rsidR="00414583" w:rsidRPr="00E37AC1">
              <w:t xml:space="preserve">will correspond with a label on the left side of the </w:t>
            </w:r>
            <w:proofErr w:type="spellStart"/>
            <w:r w:rsidR="00414583" w:rsidRPr="00E37AC1">
              <w:t>GroupBox</w:t>
            </w:r>
            <w:proofErr w:type="spellEnd"/>
            <w:r w:rsidR="00F353FD" w:rsidRPr="00E37AC1">
              <w:t>, these</w:t>
            </w:r>
            <w:r w:rsidR="00F95DB9" w:rsidRPr="00E37AC1">
              <w:t xml:space="preserve"> centered</w:t>
            </w:r>
            <w:r w:rsidR="00F353FD" w:rsidRPr="00E37AC1">
              <w:t xml:space="preserve"> labels will contain the word “Display” within their control name.</w:t>
            </w:r>
          </w:p>
        </w:tc>
      </w:tr>
      <w:tr w:rsidR="00D656B5" w14:paraId="5F77C32A" w14:textId="77777777" w:rsidTr="007F1B0A">
        <w:trPr>
          <w:trHeight w:val="432"/>
        </w:trPr>
        <w:tc>
          <w:tcPr>
            <w:tcW w:w="2822" w:type="dxa"/>
            <w:vAlign w:val="center"/>
          </w:tcPr>
          <w:p w14:paraId="3E1B3C1E" w14:textId="22E460DD" w:rsidR="00D656B5" w:rsidRPr="00E37AC1" w:rsidRDefault="00FB2A47" w:rsidP="00D656B5">
            <w:pPr>
              <w:jc w:val="center"/>
            </w:pPr>
            <w:proofErr w:type="spellStart"/>
            <w:r w:rsidRPr="00E37AC1">
              <w:t>oilChangeCheckBox</w:t>
            </w:r>
            <w:proofErr w:type="spellEnd"/>
          </w:p>
        </w:tc>
        <w:tc>
          <w:tcPr>
            <w:tcW w:w="2208" w:type="dxa"/>
          </w:tcPr>
          <w:p w14:paraId="35DE3333" w14:textId="05C6A0B1" w:rsidR="00D656B5" w:rsidRPr="00E37AC1" w:rsidRDefault="002C4B3B" w:rsidP="00D656B5">
            <w:pPr>
              <w:jc w:val="center"/>
            </w:pPr>
            <w:proofErr w:type="spellStart"/>
            <w:r w:rsidRPr="00E37AC1">
              <w:t>CheckBox</w:t>
            </w:r>
            <w:proofErr w:type="spellEnd"/>
          </w:p>
        </w:tc>
        <w:tc>
          <w:tcPr>
            <w:tcW w:w="4320" w:type="dxa"/>
          </w:tcPr>
          <w:p w14:paraId="23D89E84" w14:textId="2EABC705" w:rsidR="00D656B5" w:rsidRPr="00E37AC1" w:rsidRDefault="00FB2A47" w:rsidP="000E1B24">
            <w:r w:rsidRPr="00E37AC1">
              <w:t xml:space="preserve">Text: </w:t>
            </w:r>
            <w:r w:rsidR="00F022CA" w:rsidRPr="00E37AC1">
              <w:t>Oil Change</w:t>
            </w:r>
            <w:r w:rsidR="001F76CA" w:rsidRPr="00E37AC1">
              <w:t xml:space="preserve"> ($26.00)</w:t>
            </w:r>
          </w:p>
          <w:p w14:paraId="285EFF60" w14:textId="45464CB9" w:rsidR="004A2F79" w:rsidRPr="00E37AC1" w:rsidRDefault="004A2F79" w:rsidP="000E1B24">
            <w:r w:rsidRPr="00E37AC1">
              <w:t>Location:</w:t>
            </w:r>
            <w:r w:rsidR="00C434D8" w:rsidRPr="00E37AC1">
              <w:t xml:space="preserve"> First </w:t>
            </w:r>
            <w:proofErr w:type="spellStart"/>
            <w:r w:rsidR="00C434D8" w:rsidRPr="00E37AC1">
              <w:t>CheckBox</w:t>
            </w:r>
            <w:proofErr w:type="spellEnd"/>
            <w:r w:rsidR="00C434D8" w:rsidRPr="00E37AC1">
              <w:t xml:space="preserve"> in</w:t>
            </w:r>
            <w:r w:rsidR="00446D57" w:rsidRPr="00E37AC1">
              <w:t xml:space="preserve"> </w:t>
            </w:r>
            <w:proofErr w:type="spellStart"/>
            <w:r w:rsidR="00446D57" w:rsidRPr="00E37AC1">
              <w:t>oilAndLubeGroupBox</w:t>
            </w:r>
            <w:proofErr w:type="spellEnd"/>
          </w:p>
        </w:tc>
      </w:tr>
      <w:tr w:rsidR="002C4B3B" w14:paraId="20FAA4B8" w14:textId="77777777" w:rsidTr="007F1B0A">
        <w:trPr>
          <w:trHeight w:val="432"/>
        </w:trPr>
        <w:tc>
          <w:tcPr>
            <w:tcW w:w="2822" w:type="dxa"/>
            <w:vAlign w:val="center"/>
          </w:tcPr>
          <w:p w14:paraId="69340C83" w14:textId="24B8B27A" w:rsidR="002C4B3B" w:rsidRPr="00E37AC1" w:rsidRDefault="002C4B3B" w:rsidP="002C4B3B">
            <w:pPr>
              <w:jc w:val="center"/>
            </w:pPr>
            <w:proofErr w:type="spellStart"/>
            <w:r w:rsidRPr="00E37AC1">
              <w:lastRenderedPageBreak/>
              <w:t>lubeJobCheckBox</w:t>
            </w:r>
            <w:proofErr w:type="spellEnd"/>
          </w:p>
        </w:tc>
        <w:tc>
          <w:tcPr>
            <w:tcW w:w="2208" w:type="dxa"/>
          </w:tcPr>
          <w:p w14:paraId="0CD0E212" w14:textId="4B9E27F1" w:rsidR="002C4B3B" w:rsidRPr="00E37AC1" w:rsidRDefault="002C4B3B" w:rsidP="002C4B3B">
            <w:pPr>
              <w:jc w:val="center"/>
            </w:pPr>
            <w:proofErr w:type="spellStart"/>
            <w:r w:rsidRPr="00E37AC1">
              <w:t>CheckBox</w:t>
            </w:r>
            <w:proofErr w:type="spellEnd"/>
          </w:p>
        </w:tc>
        <w:tc>
          <w:tcPr>
            <w:tcW w:w="4320" w:type="dxa"/>
          </w:tcPr>
          <w:p w14:paraId="3FE7A698" w14:textId="18A5C43F" w:rsidR="002C4B3B" w:rsidRPr="00E37AC1" w:rsidRDefault="002C4B3B" w:rsidP="002C4B3B">
            <w:r w:rsidRPr="00E37AC1">
              <w:t>Text: Lube Job</w:t>
            </w:r>
            <w:r w:rsidR="001F76CA" w:rsidRPr="00E37AC1">
              <w:t xml:space="preserve"> ($18.00)</w:t>
            </w:r>
          </w:p>
          <w:p w14:paraId="447D9645" w14:textId="1B6CAC08" w:rsidR="004A2F79" w:rsidRPr="00E37AC1" w:rsidRDefault="00446D57" w:rsidP="002C4B3B">
            <w:r w:rsidRPr="00E37AC1">
              <w:t xml:space="preserve">Location: Second </w:t>
            </w:r>
            <w:proofErr w:type="spellStart"/>
            <w:r w:rsidRPr="00E37AC1">
              <w:t>CheckBox</w:t>
            </w:r>
            <w:proofErr w:type="spellEnd"/>
            <w:r w:rsidRPr="00E37AC1">
              <w:t xml:space="preserve"> in </w:t>
            </w:r>
            <w:proofErr w:type="spellStart"/>
            <w:r w:rsidRPr="00E37AC1">
              <w:t>oilAndLubeGroupBox</w:t>
            </w:r>
            <w:proofErr w:type="spellEnd"/>
          </w:p>
        </w:tc>
      </w:tr>
      <w:tr w:rsidR="002C4B3B" w14:paraId="262C00A3" w14:textId="77777777" w:rsidTr="007F1B0A">
        <w:trPr>
          <w:trHeight w:val="432"/>
        </w:trPr>
        <w:tc>
          <w:tcPr>
            <w:tcW w:w="2822" w:type="dxa"/>
            <w:vAlign w:val="center"/>
          </w:tcPr>
          <w:p w14:paraId="74EA07EB" w14:textId="31CBEB80" w:rsidR="002C4B3B" w:rsidRPr="00E37AC1" w:rsidRDefault="002C4B3B" w:rsidP="002C4B3B">
            <w:pPr>
              <w:jc w:val="center"/>
            </w:pPr>
            <w:proofErr w:type="spellStart"/>
            <w:r w:rsidRPr="00E37AC1">
              <w:t>radiatorFlushCheckBox</w:t>
            </w:r>
            <w:proofErr w:type="spellEnd"/>
          </w:p>
        </w:tc>
        <w:tc>
          <w:tcPr>
            <w:tcW w:w="2208" w:type="dxa"/>
          </w:tcPr>
          <w:p w14:paraId="513EB682" w14:textId="0D6F1954" w:rsidR="002C4B3B" w:rsidRPr="00E37AC1" w:rsidRDefault="002C4B3B" w:rsidP="002C4B3B">
            <w:pPr>
              <w:jc w:val="center"/>
            </w:pPr>
            <w:proofErr w:type="spellStart"/>
            <w:r w:rsidRPr="00E37AC1">
              <w:t>CheckBox</w:t>
            </w:r>
            <w:proofErr w:type="spellEnd"/>
          </w:p>
        </w:tc>
        <w:tc>
          <w:tcPr>
            <w:tcW w:w="4320" w:type="dxa"/>
          </w:tcPr>
          <w:p w14:paraId="4B2B1D15" w14:textId="7B67D6A6" w:rsidR="002C4B3B" w:rsidRPr="00E37AC1" w:rsidRDefault="002C4B3B" w:rsidP="002C4B3B">
            <w:r w:rsidRPr="00E37AC1">
              <w:t>Text: Radiator Flush</w:t>
            </w:r>
            <w:r w:rsidR="00882CFD" w:rsidRPr="00E37AC1">
              <w:t xml:space="preserve"> ($30.00)</w:t>
            </w:r>
          </w:p>
          <w:p w14:paraId="6DEC880B" w14:textId="1EAFD3C3" w:rsidR="004A2F79" w:rsidRPr="00E37AC1" w:rsidRDefault="004F15FB" w:rsidP="002C4B3B">
            <w:r w:rsidRPr="00E37AC1">
              <w:t xml:space="preserve">Location: First </w:t>
            </w:r>
            <w:proofErr w:type="spellStart"/>
            <w:r w:rsidRPr="00E37AC1">
              <w:t>CheckBox</w:t>
            </w:r>
            <w:proofErr w:type="spellEnd"/>
            <w:r w:rsidRPr="00E37AC1">
              <w:t xml:space="preserve"> in </w:t>
            </w:r>
            <w:proofErr w:type="spellStart"/>
            <w:r w:rsidRPr="00E37AC1">
              <w:t>flushesGroupBox</w:t>
            </w:r>
            <w:proofErr w:type="spellEnd"/>
          </w:p>
        </w:tc>
      </w:tr>
      <w:tr w:rsidR="002C4B3B" w14:paraId="3BB7F83D" w14:textId="77777777" w:rsidTr="007F1B0A">
        <w:trPr>
          <w:trHeight w:val="432"/>
        </w:trPr>
        <w:tc>
          <w:tcPr>
            <w:tcW w:w="2822" w:type="dxa"/>
            <w:vAlign w:val="center"/>
          </w:tcPr>
          <w:p w14:paraId="02C2D192" w14:textId="0BDA50D2" w:rsidR="002C4B3B" w:rsidRPr="00E37AC1" w:rsidRDefault="002C4B3B" w:rsidP="002C4B3B">
            <w:pPr>
              <w:jc w:val="center"/>
            </w:pPr>
            <w:proofErr w:type="spellStart"/>
            <w:r w:rsidRPr="00E37AC1">
              <w:t>transmissionFlushCheckBox</w:t>
            </w:r>
            <w:proofErr w:type="spellEnd"/>
          </w:p>
        </w:tc>
        <w:tc>
          <w:tcPr>
            <w:tcW w:w="2208" w:type="dxa"/>
          </w:tcPr>
          <w:p w14:paraId="06EE7ADA" w14:textId="7A2B57A5" w:rsidR="002C4B3B" w:rsidRPr="00E37AC1" w:rsidRDefault="002C4B3B" w:rsidP="002C4B3B">
            <w:pPr>
              <w:jc w:val="center"/>
            </w:pPr>
            <w:proofErr w:type="spellStart"/>
            <w:r w:rsidRPr="00E37AC1">
              <w:t>CheckBox</w:t>
            </w:r>
            <w:proofErr w:type="spellEnd"/>
          </w:p>
        </w:tc>
        <w:tc>
          <w:tcPr>
            <w:tcW w:w="4320" w:type="dxa"/>
          </w:tcPr>
          <w:p w14:paraId="4A7027C2" w14:textId="5AC42C77" w:rsidR="002C4B3B" w:rsidRPr="00E37AC1" w:rsidRDefault="002C4B3B" w:rsidP="002C4B3B">
            <w:r w:rsidRPr="00E37AC1">
              <w:t>Text: Transmission Flush</w:t>
            </w:r>
            <w:r w:rsidR="001644BC" w:rsidRPr="00E37AC1">
              <w:t xml:space="preserve"> (80.00)</w:t>
            </w:r>
          </w:p>
          <w:p w14:paraId="05EBA224" w14:textId="3D767B8A" w:rsidR="004A2F79" w:rsidRPr="00E37AC1" w:rsidRDefault="004F15FB" w:rsidP="002C4B3B">
            <w:r w:rsidRPr="00E37AC1">
              <w:t>Location: Secon</w:t>
            </w:r>
            <w:r w:rsidR="00404E53" w:rsidRPr="00E37AC1">
              <w:t xml:space="preserve">d </w:t>
            </w:r>
            <w:proofErr w:type="spellStart"/>
            <w:r w:rsidRPr="00E37AC1">
              <w:t>CheckBox</w:t>
            </w:r>
            <w:proofErr w:type="spellEnd"/>
            <w:r w:rsidRPr="00E37AC1">
              <w:t xml:space="preserve"> in </w:t>
            </w:r>
            <w:proofErr w:type="spellStart"/>
            <w:r w:rsidRPr="00E37AC1">
              <w:t>flushesGroupBox</w:t>
            </w:r>
            <w:proofErr w:type="spellEnd"/>
          </w:p>
        </w:tc>
      </w:tr>
      <w:tr w:rsidR="002C4B3B" w14:paraId="72C8A7EB" w14:textId="77777777" w:rsidTr="007F1B0A">
        <w:trPr>
          <w:trHeight w:val="432"/>
        </w:trPr>
        <w:tc>
          <w:tcPr>
            <w:tcW w:w="2822" w:type="dxa"/>
            <w:vAlign w:val="center"/>
          </w:tcPr>
          <w:p w14:paraId="718D190F" w14:textId="71D4810A" w:rsidR="002C4B3B" w:rsidRPr="00E37AC1" w:rsidRDefault="002C4B3B" w:rsidP="002C4B3B">
            <w:pPr>
              <w:jc w:val="center"/>
            </w:pPr>
            <w:proofErr w:type="spellStart"/>
            <w:r w:rsidRPr="00E37AC1">
              <w:t>inspectionCheckBox</w:t>
            </w:r>
            <w:proofErr w:type="spellEnd"/>
          </w:p>
        </w:tc>
        <w:tc>
          <w:tcPr>
            <w:tcW w:w="2208" w:type="dxa"/>
          </w:tcPr>
          <w:p w14:paraId="4D0748F6" w14:textId="6BCE549E" w:rsidR="002C4B3B" w:rsidRPr="00E37AC1" w:rsidRDefault="002C4B3B" w:rsidP="002C4B3B">
            <w:pPr>
              <w:jc w:val="center"/>
            </w:pPr>
            <w:proofErr w:type="spellStart"/>
            <w:r w:rsidRPr="00E37AC1">
              <w:t>CheckBox</w:t>
            </w:r>
            <w:proofErr w:type="spellEnd"/>
          </w:p>
        </w:tc>
        <w:tc>
          <w:tcPr>
            <w:tcW w:w="4320" w:type="dxa"/>
          </w:tcPr>
          <w:p w14:paraId="0C37D8F4" w14:textId="14D3B776" w:rsidR="002C4B3B" w:rsidRPr="00E37AC1" w:rsidRDefault="002C4B3B" w:rsidP="002C4B3B">
            <w:r w:rsidRPr="00E37AC1">
              <w:t>Text: Inspection</w:t>
            </w:r>
            <w:r w:rsidR="001644BC" w:rsidRPr="00E37AC1">
              <w:t xml:space="preserve"> ($15.00)</w:t>
            </w:r>
          </w:p>
          <w:p w14:paraId="2B86F097" w14:textId="0F56523D" w:rsidR="004A2F79" w:rsidRPr="00E37AC1" w:rsidRDefault="00404E53" w:rsidP="002C4B3B">
            <w:r w:rsidRPr="00E37AC1">
              <w:t xml:space="preserve">Location: First </w:t>
            </w:r>
            <w:proofErr w:type="spellStart"/>
            <w:r w:rsidRPr="00E37AC1">
              <w:t>CheckBox</w:t>
            </w:r>
            <w:proofErr w:type="spellEnd"/>
            <w:r w:rsidRPr="00E37AC1">
              <w:t xml:space="preserve"> in </w:t>
            </w:r>
            <w:proofErr w:type="spellStart"/>
            <w:r w:rsidR="00D678A5" w:rsidRPr="00E37AC1">
              <w:t>misc</w:t>
            </w:r>
            <w:r w:rsidRPr="00E37AC1">
              <w:t>GroupBox</w:t>
            </w:r>
            <w:proofErr w:type="spellEnd"/>
          </w:p>
        </w:tc>
      </w:tr>
      <w:tr w:rsidR="002C4B3B" w14:paraId="6144A8DC" w14:textId="77777777" w:rsidTr="007F1B0A">
        <w:trPr>
          <w:trHeight w:val="432"/>
        </w:trPr>
        <w:tc>
          <w:tcPr>
            <w:tcW w:w="2822" w:type="dxa"/>
            <w:vAlign w:val="center"/>
          </w:tcPr>
          <w:p w14:paraId="6B1C9141" w14:textId="66BADAA4" w:rsidR="002C4B3B" w:rsidRPr="00E37AC1" w:rsidRDefault="002C4B3B" w:rsidP="002C4B3B">
            <w:pPr>
              <w:jc w:val="center"/>
            </w:pPr>
            <w:proofErr w:type="spellStart"/>
            <w:r w:rsidRPr="00E37AC1">
              <w:t>replaceMufflerCheckBox</w:t>
            </w:r>
            <w:proofErr w:type="spellEnd"/>
          </w:p>
        </w:tc>
        <w:tc>
          <w:tcPr>
            <w:tcW w:w="2208" w:type="dxa"/>
          </w:tcPr>
          <w:p w14:paraId="41FD6618" w14:textId="65911F04" w:rsidR="002C4B3B" w:rsidRPr="00E37AC1" w:rsidRDefault="002C4B3B" w:rsidP="002C4B3B">
            <w:pPr>
              <w:jc w:val="center"/>
            </w:pPr>
            <w:proofErr w:type="spellStart"/>
            <w:r w:rsidRPr="00E37AC1">
              <w:t>CheckBox</w:t>
            </w:r>
            <w:proofErr w:type="spellEnd"/>
          </w:p>
        </w:tc>
        <w:tc>
          <w:tcPr>
            <w:tcW w:w="4320" w:type="dxa"/>
          </w:tcPr>
          <w:p w14:paraId="44FE0C7A" w14:textId="694F4271" w:rsidR="002C4B3B" w:rsidRPr="00E37AC1" w:rsidRDefault="002C4B3B" w:rsidP="002C4B3B">
            <w:r w:rsidRPr="00E37AC1">
              <w:t>Text: Replace Muffler</w:t>
            </w:r>
            <w:r w:rsidR="00C87A84" w:rsidRPr="00E37AC1">
              <w:t xml:space="preserve"> ($100.00)</w:t>
            </w:r>
          </w:p>
          <w:p w14:paraId="31428DBF" w14:textId="14E8806B" w:rsidR="004A2F79" w:rsidRPr="00E37AC1" w:rsidRDefault="00D678A5" w:rsidP="002C4B3B">
            <w:r w:rsidRPr="00E37AC1">
              <w:t xml:space="preserve">Location: Second </w:t>
            </w:r>
            <w:proofErr w:type="spellStart"/>
            <w:r w:rsidRPr="00E37AC1">
              <w:t>CheckBox</w:t>
            </w:r>
            <w:proofErr w:type="spellEnd"/>
            <w:r w:rsidRPr="00E37AC1">
              <w:t xml:space="preserve"> in </w:t>
            </w:r>
            <w:proofErr w:type="spellStart"/>
            <w:r w:rsidRPr="00E37AC1">
              <w:t>miscGroupBox</w:t>
            </w:r>
            <w:proofErr w:type="spellEnd"/>
          </w:p>
        </w:tc>
      </w:tr>
      <w:tr w:rsidR="002C4B3B" w14:paraId="47EB42C7" w14:textId="77777777" w:rsidTr="007F1B0A">
        <w:trPr>
          <w:trHeight w:val="432"/>
        </w:trPr>
        <w:tc>
          <w:tcPr>
            <w:tcW w:w="2822" w:type="dxa"/>
            <w:vAlign w:val="center"/>
          </w:tcPr>
          <w:p w14:paraId="44D5FCED" w14:textId="62E583C2" w:rsidR="002C4B3B" w:rsidRPr="00E37AC1" w:rsidRDefault="002C4B3B" w:rsidP="002C4B3B">
            <w:pPr>
              <w:jc w:val="center"/>
            </w:pPr>
            <w:proofErr w:type="spellStart"/>
            <w:r w:rsidRPr="00E37AC1">
              <w:t>tireRotationCheckBox</w:t>
            </w:r>
            <w:proofErr w:type="spellEnd"/>
          </w:p>
        </w:tc>
        <w:tc>
          <w:tcPr>
            <w:tcW w:w="2208" w:type="dxa"/>
          </w:tcPr>
          <w:p w14:paraId="6054E165" w14:textId="0B5FD2C5" w:rsidR="002C4B3B" w:rsidRPr="00E37AC1" w:rsidRDefault="002C4B3B" w:rsidP="002C4B3B">
            <w:pPr>
              <w:jc w:val="center"/>
            </w:pPr>
            <w:proofErr w:type="spellStart"/>
            <w:r w:rsidRPr="00E37AC1">
              <w:t>CheckBox</w:t>
            </w:r>
            <w:proofErr w:type="spellEnd"/>
          </w:p>
        </w:tc>
        <w:tc>
          <w:tcPr>
            <w:tcW w:w="4320" w:type="dxa"/>
          </w:tcPr>
          <w:p w14:paraId="43E9CF3F" w14:textId="357BF354" w:rsidR="002C4B3B" w:rsidRPr="00E37AC1" w:rsidRDefault="002C4B3B" w:rsidP="002C4B3B">
            <w:r w:rsidRPr="00E37AC1">
              <w:t>Text: Tire Rotation</w:t>
            </w:r>
            <w:r w:rsidR="00C87A84" w:rsidRPr="00E37AC1">
              <w:t xml:space="preserve"> ($20.00)</w:t>
            </w:r>
          </w:p>
          <w:p w14:paraId="3357BC9B" w14:textId="3EC54283" w:rsidR="004A2F79" w:rsidRPr="00E37AC1" w:rsidRDefault="00D678A5" w:rsidP="002C4B3B">
            <w:r w:rsidRPr="00E37AC1">
              <w:t xml:space="preserve">Location: Third </w:t>
            </w:r>
            <w:proofErr w:type="spellStart"/>
            <w:r w:rsidRPr="00E37AC1">
              <w:t>CheckBox</w:t>
            </w:r>
            <w:proofErr w:type="spellEnd"/>
            <w:r w:rsidRPr="00E37AC1">
              <w:t xml:space="preserve"> in </w:t>
            </w:r>
            <w:proofErr w:type="spellStart"/>
            <w:r w:rsidRPr="00E37AC1">
              <w:t>miscGroupBox</w:t>
            </w:r>
            <w:proofErr w:type="spellEnd"/>
          </w:p>
        </w:tc>
      </w:tr>
      <w:tr w:rsidR="00D656B5" w14:paraId="1BEA00BE" w14:textId="77777777" w:rsidTr="007F1B0A">
        <w:trPr>
          <w:trHeight w:val="432"/>
        </w:trPr>
        <w:tc>
          <w:tcPr>
            <w:tcW w:w="2822" w:type="dxa"/>
            <w:vAlign w:val="center"/>
          </w:tcPr>
          <w:p w14:paraId="0CA34F14" w14:textId="14DB3D46" w:rsidR="00D656B5" w:rsidRPr="00E37AC1" w:rsidRDefault="004A2F79" w:rsidP="00D656B5">
            <w:pPr>
              <w:jc w:val="center"/>
            </w:pPr>
            <w:proofErr w:type="spellStart"/>
            <w:r w:rsidRPr="00E37AC1">
              <w:t>partsLabel</w:t>
            </w:r>
            <w:proofErr w:type="spellEnd"/>
          </w:p>
        </w:tc>
        <w:tc>
          <w:tcPr>
            <w:tcW w:w="2208" w:type="dxa"/>
          </w:tcPr>
          <w:p w14:paraId="701D6CDB" w14:textId="447E3738" w:rsidR="00D656B5" w:rsidRPr="00E37AC1" w:rsidRDefault="004A2F79" w:rsidP="00D656B5">
            <w:pPr>
              <w:jc w:val="center"/>
            </w:pPr>
            <w:r w:rsidRPr="00E37AC1">
              <w:t>Label</w:t>
            </w:r>
          </w:p>
        </w:tc>
        <w:tc>
          <w:tcPr>
            <w:tcW w:w="4320" w:type="dxa"/>
          </w:tcPr>
          <w:p w14:paraId="2233FF4A" w14:textId="77777777" w:rsidR="00D656B5" w:rsidRPr="00E37AC1" w:rsidRDefault="004A2F79" w:rsidP="000E1B24">
            <w:r w:rsidRPr="00E37AC1">
              <w:t>Text: Parts</w:t>
            </w:r>
          </w:p>
          <w:p w14:paraId="33E60F69" w14:textId="62427A0B" w:rsidR="004A2F79" w:rsidRPr="00E37AC1" w:rsidRDefault="00F44254" w:rsidP="000E1B24">
            <w:r w:rsidRPr="00E37AC1">
              <w:t xml:space="preserve">Location: First Label in </w:t>
            </w:r>
            <w:proofErr w:type="spellStart"/>
            <w:r w:rsidRPr="00E37AC1">
              <w:t>partsAndLaborGroupBox</w:t>
            </w:r>
            <w:proofErr w:type="spellEnd"/>
          </w:p>
        </w:tc>
      </w:tr>
      <w:tr w:rsidR="00D656B5" w14:paraId="7CD017D9" w14:textId="77777777" w:rsidTr="007F1B0A">
        <w:trPr>
          <w:trHeight w:val="432"/>
        </w:trPr>
        <w:tc>
          <w:tcPr>
            <w:tcW w:w="2822" w:type="dxa"/>
            <w:vAlign w:val="center"/>
          </w:tcPr>
          <w:p w14:paraId="78695DB6" w14:textId="6A87FD7B" w:rsidR="00D656B5" w:rsidRPr="00E37AC1" w:rsidRDefault="004A2F79" w:rsidP="00D656B5">
            <w:pPr>
              <w:jc w:val="center"/>
            </w:pPr>
            <w:proofErr w:type="spellStart"/>
            <w:r w:rsidRPr="00E37AC1">
              <w:t>laborLabel</w:t>
            </w:r>
            <w:proofErr w:type="spellEnd"/>
          </w:p>
        </w:tc>
        <w:tc>
          <w:tcPr>
            <w:tcW w:w="2208" w:type="dxa"/>
          </w:tcPr>
          <w:p w14:paraId="7D3D007B" w14:textId="1F95A3CE" w:rsidR="00D656B5" w:rsidRPr="00E37AC1" w:rsidRDefault="004A2F79" w:rsidP="00D656B5">
            <w:pPr>
              <w:jc w:val="center"/>
            </w:pPr>
            <w:r w:rsidRPr="00E37AC1">
              <w:t>Label</w:t>
            </w:r>
          </w:p>
        </w:tc>
        <w:tc>
          <w:tcPr>
            <w:tcW w:w="4320" w:type="dxa"/>
          </w:tcPr>
          <w:p w14:paraId="7AD9A831" w14:textId="70871E52" w:rsidR="00D656B5" w:rsidRPr="00E37AC1" w:rsidRDefault="004A2F79" w:rsidP="000E1B24">
            <w:r w:rsidRPr="00E37AC1">
              <w:t>Text: Labor</w:t>
            </w:r>
            <w:r w:rsidR="001F5D95" w:rsidRPr="00E37AC1">
              <w:t xml:space="preserve"> ($)</w:t>
            </w:r>
          </w:p>
          <w:p w14:paraId="28486825" w14:textId="26A8F7CB" w:rsidR="00B17FB3" w:rsidRPr="00E37AC1" w:rsidRDefault="00B17FB3" w:rsidP="000E1B24">
            <w:r w:rsidRPr="00E37AC1">
              <w:t xml:space="preserve">Location: </w:t>
            </w:r>
            <w:r w:rsidR="00A555BE" w:rsidRPr="00E37AC1">
              <w:t>Second</w:t>
            </w:r>
            <w:r w:rsidRPr="00E37AC1">
              <w:t xml:space="preserve"> Label in </w:t>
            </w:r>
            <w:proofErr w:type="spellStart"/>
            <w:r w:rsidRPr="00E37AC1">
              <w:t>partsAndLaborGroupBox</w:t>
            </w:r>
            <w:proofErr w:type="spellEnd"/>
          </w:p>
        </w:tc>
      </w:tr>
      <w:tr w:rsidR="00D656B5" w14:paraId="13C33625" w14:textId="77777777" w:rsidTr="007F1B0A">
        <w:trPr>
          <w:trHeight w:val="432"/>
        </w:trPr>
        <w:tc>
          <w:tcPr>
            <w:tcW w:w="2822" w:type="dxa"/>
            <w:vAlign w:val="center"/>
          </w:tcPr>
          <w:p w14:paraId="6DD0A2F2" w14:textId="3012D4B8" w:rsidR="00D656B5" w:rsidRPr="00E37AC1" w:rsidRDefault="004A2F79" w:rsidP="0027777E">
            <w:pPr>
              <w:jc w:val="center"/>
            </w:pPr>
            <w:proofErr w:type="spellStart"/>
            <w:r w:rsidRPr="00E37AC1">
              <w:t>partsTextBox</w:t>
            </w:r>
            <w:proofErr w:type="spellEnd"/>
          </w:p>
        </w:tc>
        <w:tc>
          <w:tcPr>
            <w:tcW w:w="2208" w:type="dxa"/>
          </w:tcPr>
          <w:p w14:paraId="7808017E" w14:textId="48956D7B" w:rsidR="00D656B5" w:rsidRPr="00E37AC1" w:rsidRDefault="004A2F79" w:rsidP="0027777E">
            <w:pPr>
              <w:jc w:val="center"/>
            </w:pPr>
            <w:proofErr w:type="spellStart"/>
            <w:r w:rsidRPr="00E37AC1">
              <w:t>TextBox</w:t>
            </w:r>
            <w:proofErr w:type="spellEnd"/>
          </w:p>
        </w:tc>
        <w:tc>
          <w:tcPr>
            <w:tcW w:w="4320" w:type="dxa"/>
          </w:tcPr>
          <w:p w14:paraId="4D21EBD2" w14:textId="5952DD80" w:rsidR="004A2F79" w:rsidRPr="00E37AC1" w:rsidRDefault="004A2F79" w:rsidP="000E1B24">
            <w:r w:rsidRPr="00E37AC1">
              <w:t xml:space="preserve">Text: </w:t>
            </w:r>
            <w:r w:rsidR="005A1DC1" w:rsidRPr="00E37AC1">
              <w:t>Null</w:t>
            </w:r>
          </w:p>
          <w:p w14:paraId="71884D38" w14:textId="0753BBB6" w:rsidR="004A2F79" w:rsidRPr="00E37AC1" w:rsidRDefault="007B5C1C" w:rsidP="000E1B24">
            <w:proofErr w:type="spellStart"/>
            <w:r w:rsidRPr="00E37AC1">
              <w:t>Auto</w:t>
            </w:r>
            <w:r w:rsidR="004A2F79" w:rsidRPr="00E37AC1">
              <w:t>Size</w:t>
            </w:r>
            <w:proofErr w:type="spellEnd"/>
            <w:r w:rsidR="004A2F79" w:rsidRPr="00E37AC1">
              <w:t>:</w:t>
            </w:r>
            <w:r w:rsidRPr="00E37AC1">
              <w:t xml:space="preserve"> False</w:t>
            </w:r>
          </w:p>
          <w:p w14:paraId="13A4B901" w14:textId="77777777" w:rsidR="00C808FE" w:rsidRPr="00E37AC1" w:rsidRDefault="00CD0C90" w:rsidP="000E1B24">
            <w:proofErr w:type="spellStart"/>
            <w:r w:rsidRPr="00E37AC1">
              <w:t>TextAlign</w:t>
            </w:r>
            <w:proofErr w:type="spellEnd"/>
            <w:r w:rsidRPr="00E37AC1">
              <w:t>: Middle Right</w:t>
            </w:r>
          </w:p>
          <w:p w14:paraId="662E280C" w14:textId="1403AE57" w:rsidR="00A555BE" w:rsidRPr="00E37AC1" w:rsidRDefault="00A555BE" w:rsidP="000E1B24">
            <w:r w:rsidRPr="00E37AC1">
              <w:t xml:space="preserve">Location: First </w:t>
            </w:r>
            <w:proofErr w:type="spellStart"/>
            <w:r w:rsidRPr="00E37AC1">
              <w:t>TextBox</w:t>
            </w:r>
            <w:proofErr w:type="spellEnd"/>
            <w:r w:rsidRPr="00E37AC1">
              <w:t xml:space="preserve"> in </w:t>
            </w:r>
            <w:proofErr w:type="spellStart"/>
            <w:r w:rsidRPr="00E37AC1">
              <w:t>partsAndLaborGroupBox</w:t>
            </w:r>
            <w:proofErr w:type="spellEnd"/>
          </w:p>
        </w:tc>
      </w:tr>
      <w:tr w:rsidR="00D656B5" w14:paraId="0D324E71" w14:textId="77777777" w:rsidTr="007F1B0A">
        <w:trPr>
          <w:trHeight w:val="432"/>
        </w:trPr>
        <w:tc>
          <w:tcPr>
            <w:tcW w:w="2822" w:type="dxa"/>
            <w:vAlign w:val="center"/>
          </w:tcPr>
          <w:p w14:paraId="30BCB873" w14:textId="1C633949" w:rsidR="00D656B5" w:rsidRPr="00E37AC1" w:rsidRDefault="004A2F79" w:rsidP="00D656B5">
            <w:pPr>
              <w:jc w:val="center"/>
            </w:pPr>
            <w:proofErr w:type="spellStart"/>
            <w:r w:rsidRPr="00E37AC1">
              <w:t>laborTextBox</w:t>
            </w:r>
            <w:proofErr w:type="spellEnd"/>
          </w:p>
        </w:tc>
        <w:tc>
          <w:tcPr>
            <w:tcW w:w="2208" w:type="dxa"/>
          </w:tcPr>
          <w:p w14:paraId="52FCE24D" w14:textId="12BF0BC0" w:rsidR="00D656B5" w:rsidRPr="00E37AC1" w:rsidRDefault="004A2F79" w:rsidP="00D656B5">
            <w:pPr>
              <w:jc w:val="center"/>
            </w:pPr>
            <w:proofErr w:type="spellStart"/>
            <w:r w:rsidRPr="00E37AC1">
              <w:t>TextBox</w:t>
            </w:r>
            <w:proofErr w:type="spellEnd"/>
          </w:p>
        </w:tc>
        <w:tc>
          <w:tcPr>
            <w:tcW w:w="4320" w:type="dxa"/>
          </w:tcPr>
          <w:p w14:paraId="777479DF" w14:textId="5F8CEA42" w:rsidR="00D656B5" w:rsidRPr="00E37AC1" w:rsidRDefault="004A2F79" w:rsidP="000E1B24">
            <w:r w:rsidRPr="00E37AC1">
              <w:t xml:space="preserve">Text: </w:t>
            </w:r>
            <w:r w:rsidR="00E82261" w:rsidRPr="00E37AC1">
              <w:t>Null</w:t>
            </w:r>
          </w:p>
          <w:p w14:paraId="5C05322F" w14:textId="10E60514" w:rsidR="004A2F79" w:rsidRPr="00E37AC1" w:rsidRDefault="007B5C1C" w:rsidP="000E1B24">
            <w:proofErr w:type="spellStart"/>
            <w:r w:rsidRPr="00E37AC1">
              <w:t>Auto</w:t>
            </w:r>
            <w:r w:rsidR="004A2F79" w:rsidRPr="00E37AC1">
              <w:t>Size</w:t>
            </w:r>
            <w:proofErr w:type="spellEnd"/>
            <w:r w:rsidR="004A2F79" w:rsidRPr="00E37AC1">
              <w:t>:</w:t>
            </w:r>
            <w:r w:rsidRPr="00E37AC1">
              <w:t xml:space="preserve"> False</w:t>
            </w:r>
          </w:p>
          <w:p w14:paraId="08C81C2A" w14:textId="77777777" w:rsidR="004A2F79" w:rsidRPr="00E37AC1" w:rsidRDefault="00CD0C90" w:rsidP="000E1B24">
            <w:proofErr w:type="spellStart"/>
            <w:r w:rsidRPr="00E37AC1">
              <w:t>TextAlign</w:t>
            </w:r>
            <w:proofErr w:type="spellEnd"/>
            <w:r w:rsidRPr="00E37AC1">
              <w:t>: Middle Right</w:t>
            </w:r>
          </w:p>
          <w:p w14:paraId="4A828B99" w14:textId="6B7372D4" w:rsidR="00A555BE" w:rsidRPr="00E37AC1" w:rsidRDefault="00A555BE" w:rsidP="000E1B24">
            <w:r w:rsidRPr="00E37AC1">
              <w:t xml:space="preserve">Location: Second </w:t>
            </w:r>
            <w:proofErr w:type="spellStart"/>
            <w:r w:rsidR="003031CD" w:rsidRPr="00E37AC1">
              <w:t>TextBox</w:t>
            </w:r>
            <w:proofErr w:type="spellEnd"/>
            <w:r w:rsidRPr="00E37AC1">
              <w:t xml:space="preserve"> in </w:t>
            </w:r>
            <w:proofErr w:type="spellStart"/>
            <w:r w:rsidRPr="00E37AC1">
              <w:t>partsAndLaborGroupBox</w:t>
            </w:r>
            <w:proofErr w:type="spellEnd"/>
          </w:p>
        </w:tc>
      </w:tr>
      <w:tr w:rsidR="00FD2A92" w14:paraId="6DDE52FB" w14:textId="77777777" w:rsidTr="007F1B0A">
        <w:trPr>
          <w:trHeight w:val="432"/>
        </w:trPr>
        <w:tc>
          <w:tcPr>
            <w:tcW w:w="2822" w:type="dxa"/>
            <w:vAlign w:val="center"/>
          </w:tcPr>
          <w:p w14:paraId="5E4059D7" w14:textId="585606E0" w:rsidR="00FD2A92" w:rsidRPr="00E37AC1" w:rsidRDefault="00FD2A92" w:rsidP="00D656B5">
            <w:pPr>
              <w:jc w:val="center"/>
            </w:pPr>
            <w:proofErr w:type="spellStart"/>
            <w:r w:rsidRPr="00E37AC1">
              <w:t>serviceAndLaborLabel</w:t>
            </w:r>
            <w:proofErr w:type="spellEnd"/>
          </w:p>
        </w:tc>
        <w:tc>
          <w:tcPr>
            <w:tcW w:w="2208" w:type="dxa"/>
          </w:tcPr>
          <w:p w14:paraId="65C37494" w14:textId="219AC7E5" w:rsidR="00FD2A92" w:rsidRPr="00E37AC1" w:rsidRDefault="00FD2A92" w:rsidP="00D656B5">
            <w:pPr>
              <w:jc w:val="center"/>
            </w:pPr>
            <w:r w:rsidRPr="00E37AC1">
              <w:t>Label</w:t>
            </w:r>
          </w:p>
        </w:tc>
        <w:tc>
          <w:tcPr>
            <w:tcW w:w="4320" w:type="dxa"/>
          </w:tcPr>
          <w:p w14:paraId="5853122F" w14:textId="05ED85C5" w:rsidR="00FD2A92" w:rsidRPr="00E37AC1" w:rsidRDefault="00FD2A92" w:rsidP="000E1B24">
            <w:r w:rsidRPr="00E37AC1">
              <w:t>Text: Service and Labor</w:t>
            </w:r>
          </w:p>
          <w:p w14:paraId="30ECE8FB" w14:textId="3D812E80" w:rsidR="007F1B0A" w:rsidRPr="00E37AC1" w:rsidRDefault="00FD2A92" w:rsidP="000E1B24">
            <w:r w:rsidRPr="00E37AC1">
              <w:t>Location:</w:t>
            </w:r>
            <w:r w:rsidR="00D12FE8" w:rsidRPr="00E37AC1">
              <w:t xml:space="preserve"> First Label </w:t>
            </w:r>
            <w:r w:rsidR="0040430F" w:rsidRPr="00E37AC1">
              <w:t xml:space="preserve">located on the left side of the </w:t>
            </w:r>
            <w:proofErr w:type="spellStart"/>
            <w:r w:rsidR="00D12FE8" w:rsidRPr="00E37AC1">
              <w:t>summaryGroupBox</w:t>
            </w:r>
            <w:proofErr w:type="spellEnd"/>
          </w:p>
          <w:p w14:paraId="10D8C31B" w14:textId="417757CD" w:rsidR="006B0BF1" w:rsidRPr="00E37AC1" w:rsidRDefault="006B0BF1" w:rsidP="000E1B24">
            <w:proofErr w:type="spellStart"/>
            <w:r w:rsidRPr="00E37AC1">
              <w:t>TextAlign</w:t>
            </w:r>
            <w:proofErr w:type="spellEnd"/>
            <w:r w:rsidRPr="00E37AC1">
              <w:t xml:space="preserve">: </w:t>
            </w:r>
            <w:proofErr w:type="spellStart"/>
            <w:r w:rsidR="00574D99" w:rsidRPr="00E37AC1">
              <w:t>MiddleRight</w:t>
            </w:r>
            <w:proofErr w:type="spellEnd"/>
          </w:p>
          <w:p w14:paraId="165C4C0D" w14:textId="698B32A9" w:rsidR="006B0BF1" w:rsidRPr="00E37AC1" w:rsidRDefault="006B0BF1" w:rsidP="000E1B24">
            <w:proofErr w:type="spellStart"/>
            <w:r w:rsidRPr="00E37AC1">
              <w:t>AutoSize</w:t>
            </w:r>
            <w:proofErr w:type="spellEnd"/>
            <w:r w:rsidRPr="00E37AC1">
              <w:t>: False</w:t>
            </w:r>
          </w:p>
        </w:tc>
      </w:tr>
      <w:tr w:rsidR="00ED416B" w14:paraId="64E39711" w14:textId="77777777" w:rsidTr="007F1B0A">
        <w:trPr>
          <w:trHeight w:val="432"/>
        </w:trPr>
        <w:tc>
          <w:tcPr>
            <w:tcW w:w="2822" w:type="dxa"/>
            <w:vAlign w:val="center"/>
          </w:tcPr>
          <w:p w14:paraId="109425C6" w14:textId="4628585B" w:rsidR="00ED416B" w:rsidRPr="00E37AC1" w:rsidRDefault="00ED416B" w:rsidP="00ED416B">
            <w:pPr>
              <w:jc w:val="center"/>
            </w:pPr>
            <w:proofErr w:type="spellStart"/>
            <w:r w:rsidRPr="00E37AC1">
              <w:t>partsSummaryLabel</w:t>
            </w:r>
            <w:proofErr w:type="spellEnd"/>
          </w:p>
        </w:tc>
        <w:tc>
          <w:tcPr>
            <w:tcW w:w="2208" w:type="dxa"/>
          </w:tcPr>
          <w:p w14:paraId="1E79DDBF" w14:textId="14D28011" w:rsidR="00ED416B" w:rsidRPr="00E37AC1" w:rsidRDefault="00ED416B" w:rsidP="00ED416B">
            <w:pPr>
              <w:jc w:val="center"/>
            </w:pPr>
            <w:r w:rsidRPr="00E37AC1">
              <w:t>Label</w:t>
            </w:r>
          </w:p>
        </w:tc>
        <w:tc>
          <w:tcPr>
            <w:tcW w:w="4320" w:type="dxa"/>
          </w:tcPr>
          <w:p w14:paraId="6A87B9F4" w14:textId="77777777" w:rsidR="00ED416B" w:rsidRPr="00E37AC1" w:rsidRDefault="00ED416B" w:rsidP="00ED416B">
            <w:r w:rsidRPr="00E37AC1">
              <w:t>Text: Parts</w:t>
            </w:r>
          </w:p>
          <w:p w14:paraId="619F4EA3" w14:textId="2D9A2E9C" w:rsidR="00ED416B" w:rsidRPr="00E37AC1" w:rsidRDefault="00F52203" w:rsidP="00ED416B">
            <w:r w:rsidRPr="00E37AC1">
              <w:t xml:space="preserve">Location: Second Label </w:t>
            </w:r>
            <w:r w:rsidR="006B1C2E" w:rsidRPr="00E37AC1">
              <w:t xml:space="preserve">located on the left side of the </w:t>
            </w:r>
            <w:proofErr w:type="spellStart"/>
            <w:r w:rsidR="006B1C2E" w:rsidRPr="00E37AC1">
              <w:t>summaryGroupBox</w:t>
            </w:r>
            <w:proofErr w:type="spellEnd"/>
          </w:p>
          <w:p w14:paraId="4D413544" w14:textId="77777777" w:rsidR="00AB5551" w:rsidRPr="00E37AC1" w:rsidRDefault="00AB5551" w:rsidP="00AB5551">
            <w:proofErr w:type="spellStart"/>
            <w:r w:rsidRPr="00E37AC1">
              <w:t>TextAlign</w:t>
            </w:r>
            <w:proofErr w:type="spellEnd"/>
            <w:r w:rsidRPr="00E37AC1">
              <w:t xml:space="preserve">: </w:t>
            </w:r>
            <w:proofErr w:type="spellStart"/>
            <w:r w:rsidRPr="00E37AC1">
              <w:t>MiddleRight</w:t>
            </w:r>
            <w:proofErr w:type="spellEnd"/>
          </w:p>
          <w:p w14:paraId="443CA06F" w14:textId="59A5421A" w:rsidR="006B0BF1" w:rsidRPr="00E37AC1" w:rsidRDefault="00AB5551" w:rsidP="00AB5551">
            <w:proofErr w:type="spellStart"/>
            <w:r w:rsidRPr="00E37AC1">
              <w:t>AutoSize</w:t>
            </w:r>
            <w:proofErr w:type="spellEnd"/>
            <w:r w:rsidRPr="00E37AC1">
              <w:t>: False</w:t>
            </w:r>
          </w:p>
        </w:tc>
      </w:tr>
      <w:tr w:rsidR="00ED416B" w14:paraId="2AE96E1F" w14:textId="77777777" w:rsidTr="007F1B0A">
        <w:trPr>
          <w:trHeight w:val="432"/>
        </w:trPr>
        <w:tc>
          <w:tcPr>
            <w:tcW w:w="2822" w:type="dxa"/>
            <w:vAlign w:val="center"/>
          </w:tcPr>
          <w:p w14:paraId="59827DE5" w14:textId="7EE9B61F" w:rsidR="00ED416B" w:rsidRPr="00E37AC1" w:rsidRDefault="00ED416B" w:rsidP="00ED416B">
            <w:pPr>
              <w:jc w:val="center"/>
            </w:pPr>
            <w:proofErr w:type="spellStart"/>
            <w:r w:rsidRPr="00E37AC1">
              <w:t>taxLabel</w:t>
            </w:r>
            <w:proofErr w:type="spellEnd"/>
          </w:p>
        </w:tc>
        <w:tc>
          <w:tcPr>
            <w:tcW w:w="2208" w:type="dxa"/>
          </w:tcPr>
          <w:p w14:paraId="7E249A52" w14:textId="66FCC32A" w:rsidR="00ED416B" w:rsidRPr="00E37AC1" w:rsidRDefault="00ED416B" w:rsidP="00ED416B">
            <w:pPr>
              <w:jc w:val="center"/>
            </w:pPr>
            <w:r w:rsidRPr="00E37AC1">
              <w:t>Label</w:t>
            </w:r>
          </w:p>
        </w:tc>
        <w:tc>
          <w:tcPr>
            <w:tcW w:w="4320" w:type="dxa"/>
          </w:tcPr>
          <w:p w14:paraId="09D7FE80" w14:textId="77777777" w:rsidR="00ED416B" w:rsidRPr="00E37AC1" w:rsidRDefault="00ED416B" w:rsidP="00ED416B">
            <w:r w:rsidRPr="00E37AC1">
              <w:t>Text: Tax (on parts)</w:t>
            </w:r>
          </w:p>
          <w:p w14:paraId="773DB7B1" w14:textId="247B2A58" w:rsidR="00ED416B" w:rsidRPr="00E37AC1" w:rsidRDefault="00F52203" w:rsidP="00ED416B">
            <w:r w:rsidRPr="00E37AC1">
              <w:t xml:space="preserve">Location: Third Label </w:t>
            </w:r>
            <w:r w:rsidR="006B1C2E" w:rsidRPr="00E37AC1">
              <w:t xml:space="preserve">located on the left side of the </w:t>
            </w:r>
            <w:proofErr w:type="spellStart"/>
            <w:r w:rsidR="006B1C2E" w:rsidRPr="00E37AC1">
              <w:t>summaryGroupBox</w:t>
            </w:r>
            <w:proofErr w:type="spellEnd"/>
          </w:p>
          <w:p w14:paraId="1CDC2C02" w14:textId="77777777" w:rsidR="00AB5551" w:rsidRPr="00E37AC1" w:rsidRDefault="00AB5551" w:rsidP="00AB5551">
            <w:proofErr w:type="spellStart"/>
            <w:r w:rsidRPr="00E37AC1">
              <w:t>TextAlign</w:t>
            </w:r>
            <w:proofErr w:type="spellEnd"/>
            <w:r w:rsidRPr="00E37AC1">
              <w:t xml:space="preserve">: </w:t>
            </w:r>
            <w:proofErr w:type="spellStart"/>
            <w:r w:rsidRPr="00E37AC1">
              <w:t>MiddleRight</w:t>
            </w:r>
            <w:proofErr w:type="spellEnd"/>
          </w:p>
          <w:p w14:paraId="5D413DB7" w14:textId="45911694" w:rsidR="006B0BF1" w:rsidRPr="00E37AC1" w:rsidRDefault="00AB5551" w:rsidP="00AB5551">
            <w:proofErr w:type="spellStart"/>
            <w:r w:rsidRPr="00E37AC1">
              <w:t>AutoSize</w:t>
            </w:r>
            <w:proofErr w:type="spellEnd"/>
            <w:r w:rsidRPr="00E37AC1">
              <w:t>: False</w:t>
            </w:r>
          </w:p>
        </w:tc>
      </w:tr>
      <w:tr w:rsidR="00ED416B" w14:paraId="70BF1832" w14:textId="77777777" w:rsidTr="007F1B0A">
        <w:trPr>
          <w:trHeight w:val="432"/>
        </w:trPr>
        <w:tc>
          <w:tcPr>
            <w:tcW w:w="2822" w:type="dxa"/>
            <w:vAlign w:val="center"/>
          </w:tcPr>
          <w:p w14:paraId="6DE4B8BD" w14:textId="44A00C80" w:rsidR="00ED416B" w:rsidRPr="00E37AC1" w:rsidRDefault="00ED416B" w:rsidP="00ED416B">
            <w:pPr>
              <w:jc w:val="center"/>
            </w:pPr>
            <w:proofErr w:type="spellStart"/>
            <w:r w:rsidRPr="00E37AC1">
              <w:lastRenderedPageBreak/>
              <w:t>totalFeesLabel</w:t>
            </w:r>
            <w:proofErr w:type="spellEnd"/>
          </w:p>
        </w:tc>
        <w:tc>
          <w:tcPr>
            <w:tcW w:w="2208" w:type="dxa"/>
          </w:tcPr>
          <w:p w14:paraId="7A900D7D" w14:textId="4B0C762C" w:rsidR="00ED416B" w:rsidRPr="00E37AC1" w:rsidRDefault="00ED416B" w:rsidP="00ED416B">
            <w:pPr>
              <w:jc w:val="center"/>
            </w:pPr>
            <w:r w:rsidRPr="00E37AC1">
              <w:t>Label</w:t>
            </w:r>
          </w:p>
        </w:tc>
        <w:tc>
          <w:tcPr>
            <w:tcW w:w="4320" w:type="dxa"/>
          </w:tcPr>
          <w:p w14:paraId="7E030228" w14:textId="1D2833F3" w:rsidR="00ED416B" w:rsidRPr="00E37AC1" w:rsidRDefault="00ED416B" w:rsidP="00ED416B">
            <w:r w:rsidRPr="00E37AC1">
              <w:t>Text: Total Fees</w:t>
            </w:r>
          </w:p>
          <w:p w14:paraId="0D153907" w14:textId="1607FF25" w:rsidR="00ED416B" w:rsidRPr="00E37AC1" w:rsidRDefault="00F52203" w:rsidP="00ED416B">
            <w:r w:rsidRPr="00E37AC1">
              <w:t xml:space="preserve">Location: Fourth Label </w:t>
            </w:r>
            <w:r w:rsidR="006B1C2E" w:rsidRPr="00E37AC1">
              <w:t xml:space="preserve">located on the left side of the </w:t>
            </w:r>
            <w:proofErr w:type="spellStart"/>
            <w:r w:rsidR="006B1C2E" w:rsidRPr="00E37AC1">
              <w:t>summaryGroupBox</w:t>
            </w:r>
            <w:proofErr w:type="spellEnd"/>
          </w:p>
          <w:p w14:paraId="255B1B1F" w14:textId="77777777" w:rsidR="00AB5551" w:rsidRPr="00E37AC1" w:rsidRDefault="00AB5551" w:rsidP="00AB5551">
            <w:proofErr w:type="spellStart"/>
            <w:r w:rsidRPr="00E37AC1">
              <w:t>TextAlign</w:t>
            </w:r>
            <w:proofErr w:type="spellEnd"/>
            <w:r w:rsidRPr="00E37AC1">
              <w:t xml:space="preserve">: </w:t>
            </w:r>
            <w:proofErr w:type="spellStart"/>
            <w:r w:rsidRPr="00E37AC1">
              <w:t>MiddleRight</w:t>
            </w:r>
            <w:proofErr w:type="spellEnd"/>
          </w:p>
          <w:p w14:paraId="036264BB" w14:textId="332C366D" w:rsidR="006B0BF1" w:rsidRPr="00E37AC1" w:rsidRDefault="00AB5551" w:rsidP="00AB5551">
            <w:proofErr w:type="spellStart"/>
            <w:r w:rsidRPr="00E37AC1">
              <w:t>AutoSize</w:t>
            </w:r>
            <w:proofErr w:type="spellEnd"/>
            <w:r w:rsidRPr="00E37AC1">
              <w:t>: False</w:t>
            </w:r>
          </w:p>
        </w:tc>
      </w:tr>
      <w:tr w:rsidR="00ED416B" w14:paraId="1485474B" w14:textId="77777777" w:rsidTr="007F1B0A">
        <w:trPr>
          <w:trHeight w:val="432"/>
        </w:trPr>
        <w:tc>
          <w:tcPr>
            <w:tcW w:w="2822" w:type="dxa"/>
            <w:vAlign w:val="center"/>
          </w:tcPr>
          <w:p w14:paraId="3E96A5A6" w14:textId="56CD542B" w:rsidR="00ED416B" w:rsidRPr="00E37AC1" w:rsidRDefault="00ED416B" w:rsidP="00ED416B">
            <w:pPr>
              <w:jc w:val="center"/>
            </w:pPr>
            <w:proofErr w:type="spellStart"/>
            <w:r w:rsidRPr="00E37AC1">
              <w:t>serviceAndLaborDisplayLabel</w:t>
            </w:r>
            <w:proofErr w:type="spellEnd"/>
          </w:p>
        </w:tc>
        <w:tc>
          <w:tcPr>
            <w:tcW w:w="2208" w:type="dxa"/>
          </w:tcPr>
          <w:p w14:paraId="345D99C3" w14:textId="1E22D0D0" w:rsidR="00ED416B" w:rsidRPr="00E37AC1" w:rsidRDefault="00ED416B" w:rsidP="00ED416B">
            <w:pPr>
              <w:jc w:val="center"/>
            </w:pPr>
            <w:r w:rsidRPr="00E37AC1">
              <w:t>Label</w:t>
            </w:r>
          </w:p>
        </w:tc>
        <w:tc>
          <w:tcPr>
            <w:tcW w:w="4320" w:type="dxa"/>
          </w:tcPr>
          <w:p w14:paraId="38B17136" w14:textId="31B9FA5E" w:rsidR="00ED416B" w:rsidRPr="00E37AC1" w:rsidRDefault="00ED416B" w:rsidP="00ED416B">
            <w:r w:rsidRPr="00E37AC1">
              <w:t xml:space="preserve">Text: </w:t>
            </w:r>
            <w:r w:rsidR="00E82261" w:rsidRPr="00E37AC1">
              <w:t>Null</w:t>
            </w:r>
          </w:p>
          <w:p w14:paraId="0A51008F" w14:textId="77777777" w:rsidR="00ED416B" w:rsidRPr="00E37AC1" w:rsidRDefault="00ED416B" w:rsidP="00ED416B">
            <w:r w:rsidRPr="00E37AC1">
              <w:t>Border Style: Fixed 3D</w:t>
            </w:r>
          </w:p>
          <w:p w14:paraId="68DA04FB" w14:textId="28D23C4F" w:rsidR="000910A7" w:rsidRPr="00E37AC1" w:rsidRDefault="00ED416B" w:rsidP="00ED416B">
            <w:r w:rsidRPr="00E37AC1">
              <w:t>Size:</w:t>
            </w:r>
          </w:p>
          <w:p w14:paraId="6D474CAC" w14:textId="7346897A" w:rsidR="00ED416B" w:rsidRPr="00E37AC1" w:rsidRDefault="00ED416B" w:rsidP="00ED416B">
            <w:r w:rsidRPr="00E37AC1">
              <w:t>Location:</w:t>
            </w:r>
            <w:r w:rsidR="000910A7" w:rsidRPr="00E37AC1">
              <w:t xml:space="preserve"> </w:t>
            </w:r>
            <w:r w:rsidR="00550E89" w:rsidRPr="00E37AC1">
              <w:t xml:space="preserve">First Label located in the center of the </w:t>
            </w:r>
            <w:proofErr w:type="spellStart"/>
            <w:r w:rsidR="00550E89" w:rsidRPr="00E37AC1">
              <w:t>summaryGroupBox</w:t>
            </w:r>
            <w:proofErr w:type="spellEnd"/>
          </w:p>
          <w:p w14:paraId="05E09A1F" w14:textId="63556190" w:rsidR="00ED416B" w:rsidRPr="00E37AC1" w:rsidRDefault="00ED416B" w:rsidP="00ED416B">
            <w:proofErr w:type="spellStart"/>
            <w:r w:rsidRPr="00E37AC1">
              <w:t>Autosize</w:t>
            </w:r>
            <w:proofErr w:type="spellEnd"/>
            <w:r w:rsidRPr="00E37AC1">
              <w:t>: False</w:t>
            </w:r>
          </w:p>
        </w:tc>
      </w:tr>
      <w:tr w:rsidR="00ED416B" w14:paraId="67CAA054" w14:textId="77777777" w:rsidTr="007F1B0A">
        <w:trPr>
          <w:trHeight w:val="432"/>
        </w:trPr>
        <w:tc>
          <w:tcPr>
            <w:tcW w:w="2822" w:type="dxa"/>
            <w:vAlign w:val="center"/>
          </w:tcPr>
          <w:p w14:paraId="5B5C5948" w14:textId="0D351F8E" w:rsidR="00ED416B" w:rsidRPr="00E37AC1" w:rsidRDefault="00ED416B" w:rsidP="00ED416B">
            <w:pPr>
              <w:jc w:val="center"/>
            </w:pPr>
            <w:proofErr w:type="spellStart"/>
            <w:r w:rsidRPr="00E37AC1">
              <w:t>partsSummaryDisplayLabel</w:t>
            </w:r>
            <w:proofErr w:type="spellEnd"/>
          </w:p>
        </w:tc>
        <w:tc>
          <w:tcPr>
            <w:tcW w:w="2208" w:type="dxa"/>
          </w:tcPr>
          <w:p w14:paraId="00DA07E9" w14:textId="4A083F7C" w:rsidR="00ED416B" w:rsidRPr="00E37AC1" w:rsidRDefault="00ED416B" w:rsidP="00ED416B">
            <w:pPr>
              <w:jc w:val="center"/>
            </w:pPr>
            <w:r w:rsidRPr="00E37AC1">
              <w:t>Label</w:t>
            </w:r>
          </w:p>
        </w:tc>
        <w:tc>
          <w:tcPr>
            <w:tcW w:w="4320" w:type="dxa"/>
          </w:tcPr>
          <w:p w14:paraId="39785B07" w14:textId="2080B5DA" w:rsidR="00ED416B" w:rsidRPr="00E37AC1" w:rsidRDefault="00ED416B" w:rsidP="00ED416B">
            <w:r w:rsidRPr="00E37AC1">
              <w:t xml:space="preserve">Text: </w:t>
            </w:r>
            <w:r w:rsidR="00E82261" w:rsidRPr="00E37AC1">
              <w:t>Null</w:t>
            </w:r>
          </w:p>
          <w:p w14:paraId="5948F35C" w14:textId="77777777" w:rsidR="00ED416B" w:rsidRPr="00E37AC1" w:rsidRDefault="00ED416B" w:rsidP="00ED416B">
            <w:r w:rsidRPr="00E37AC1">
              <w:t>Border Style: Fixed 3D</w:t>
            </w:r>
          </w:p>
          <w:p w14:paraId="5EACE5C3" w14:textId="77777777" w:rsidR="00ED416B" w:rsidRPr="00E37AC1" w:rsidRDefault="00ED416B" w:rsidP="00ED416B">
            <w:r w:rsidRPr="00E37AC1">
              <w:t>Size:</w:t>
            </w:r>
          </w:p>
          <w:p w14:paraId="7F803EC4" w14:textId="77777777" w:rsidR="00550E89" w:rsidRPr="00E37AC1" w:rsidRDefault="00550E89" w:rsidP="00ED416B">
            <w:r w:rsidRPr="00E37AC1">
              <w:t xml:space="preserve">Location: Second Label located in the center of the </w:t>
            </w:r>
            <w:proofErr w:type="spellStart"/>
            <w:r w:rsidRPr="00E37AC1">
              <w:t>summaryGroupBox</w:t>
            </w:r>
            <w:proofErr w:type="spellEnd"/>
          </w:p>
          <w:p w14:paraId="476E2693" w14:textId="45E50F14" w:rsidR="00ED416B" w:rsidRPr="00E37AC1" w:rsidRDefault="00ED416B" w:rsidP="00ED416B">
            <w:proofErr w:type="spellStart"/>
            <w:r w:rsidRPr="00E37AC1">
              <w:t>Autosize</w:t>
            </w:r>
            <w:proofErr w:type="spellEnd"/>
            <w:r w:rsidRPr="00E37AC1">
              <w:t>: False</w:t>
            </w:r>
          </w:p>
        </w:tc>
      </w:tr>
      <w:tr w:rsidR="00ED416B" w14:paraId="2CDC1B6D" w14:textId="77777777" w:rsidTr="007F1B0A">
        <w:trPr>
          <w:trHeight w:val="432"/>
        </w:trPr>
        <w:tc>
          <w:tcPr>
            <w:tcW w:w="2822" w:type="dxa"/>
            <w:vAlign w:val="center"/>
          </w:tcPr>
          <w:p w14:paraId="11A3D6E9" w14:textId="2C0A0737" w:rsidR="00ED416B" w:rsidRPr="00E37AC1" w:rsidRDefault="00ED416B" w:rsidP="00ED416B">
            <w:pPr>
              <w:jc w:val="center"/>
            </w:pPr>
            <w:proofErr w:type="spellStart"/>
            <w:r w:rsidRPr="00E37AC1">
              <w:t>taxDisplayLabel</w:t>
            </w:r>
            <w:proofErr w:type="spellEnd"/>
          </w:p>
        </w:tc>
        <w:tc>
          <w:tcPr>
            <w:tcW w:w="2208" w:type="dxa"/>
          </w:tcPr>
          <w:p w14:paraId="55786E7A" w14:textId="378A140F" w:rsidR="00ED416B" w:rsidRPr="00E37AC1" w:rsidRDefault="00ED416B" w:rsidP="00ED416B">
            <w:pPr>
              <w:jc w:val="center"/>
            </w:pPr>
            <w:r w:rsidRPr="00E37AC1">
              <w:t>Label</w:t>
            </w:r>
          </w:p>
        </w:tc>
        <w:tc>
          <w:tcPr>
            <w:tcW w:w="4320" w:type="dxa"/>
          </w:tcPr>
          <w:p w14:paraId="7CB36873" w14:textId="4EB8E149" w:rsidR="00ED416B" w:rsidRPr="00E37AC1" w:rsidRDefault="00ED416B" w:rsidP="00ED416B">
            <w:r w:rsidRPr="00E37AC1">
              <w:t xml:space="preserve">Text: </w:t>
            </w:r>
            <w:r w:rsidR="00E82261" w:rsidRPr="00E37AC1">
              <w:t>Null</w:t>
            </w:r>
          </w:p>
          <w:p w14:paraId="09BAEDF4" w14:textId="77777777" w:rsidR="00ED416B" w:rsidRPr="00E37AC1" w:rsidRDefault="00ED416B" w:rsidP="00ED416B">
            <w:r w:rsidRPr="00E37AC1">
              <w:t>Border Style: Fixed 3D</w:t>
            </w:r>
          </w:p>
          <w:p w14:paraId="63476BF3" w14:textId="77777777" w:rsidR="00ED416B" w:rsidRPr="00E37AC1" w:rsidRDefault="00ED416B" w:rsidP="00ED416B">
            <w:r w:rsidRPr="00E37AC1">
              <w:t>Size:</w:t>
            </w:r>
          </w:p>
          <w:p w14:paraId="6E0CE320" w14:textId="77777777" w:rsidR="00D6513D" w:rsidRPr="00E37AC1" w:rsidRDefault="00550E89" w:rsidP="00ED416B">
            <w:r w:rsidRPr="00E37AC1">
              <w:t xml:space="preserve">Location: Third Label located in the center of the </w:t>
            </w:r>
            <w:proofErr w:type="spellStart"/>
            <w:r w:rsidRPr="00E37AC1">
              <w:t>summaryGroupBox</w:t>
            </w:r>
            <w:proofErr w:type="spellEnd"/>
          </w:p>
          <w:p w14:paraId="08332341" w14:textId="5FB99819" w:rsidR="00ED416B" w:rsidRPr="00E37AC1" w:rsidRDefault="00ED416B" w:rsidP="00ED416B">
            <w:proofErr w:type="spellStart"/>
            <w:r w:rsidRPr="00E37AC1">
              <w:t>Autosize</w:t>
            </w:r>
            <w:proofErr w:type="spellEnd"/>
            <w:r w:rsidRPr="00E37AC1">
              <w:t>: False</w:t>
            </w:r>
          </w:p>
        </w:tc>
      </w:tr>
      <w:tr w:rsidR="00ED416B" w14:paraId="7A718E62" w14:textId="77777777" w:rsidTr="007F1B0A">
        <w:trPr>
          <w:trHeight w:val="432"/>
        </w:trPr>
        <w:tc>
          <w:tcPr>
            <w:tcW w:w="2822" w:type="dxa"/>
            <w:vAlign w:val="center"/>
          </w:tcPr>
          <w:p w14:paraId="4B7DF50E" w14:textId="0F76003D" w:rsidR="00ED416B" w:rsidRPr="00E37AC1" w:rsidRDefault="00ED416B" w:rsidP="00ED416B">
            <w:pPr>
              <w:jc w:val="center"/>
            </w:pPr>
            <w:proofErr w:type="spellStart"/>
            <w:r w:rsidRPr="00E37AC1">
              <w:t>totalFeesDisplayLabel</w:t>
            </w:r>
            <w:proofErr w:type="spellEnd"/>
          </w:p>
        </w:tc>
        <w:tc>
          <w:tcPr>
            <w:tcW w:w="2208" w:type="dxa"/>
          </w:tcPr>
          <w:p w14:paraId="3A2F0622" w14:textId="2A84A7C9" w:rsidR="00ED416B" w:rsidRPr="00E37AC1" w:rsidRDefault="00ED416B" w:rsidP="00ED416B">
            <w:pPr>
              <w:jc w:val="center"/>
            </w:pPr>
            <w:r w:rsidRPr="00E37AC1">
              <w:t>Label</w:t>
            </w:r>
          </w:p>
        </w:tc>
        <w:tc>
          <w:tcPr>
            <w:tcW w:w="4320" w:type="dxa"/>
          </w:tcPr>
          <w:p w14:paraId="77F0A010" w14:textId="213F417E" w:rsidR="00ED416B" w:rsidRPr="00E37AC1" w:rsidRDefault="00ED416B" w:rsidP="00ED416B">
            <w:r w:rsidRPr="00E37AC1">
              <w:t xml:space="preserve">Text: </w:t>
            </w:r>
            <w:r w:rsidR="00E82261" w:rsidRPr="00E37AC1">
              <w:t>Null</w:t>
            </w:r>
          </w:p>
          <w:p w14:paraId="65396AE4" w14:textId="77777777" w:rsidR="00ED416B" w:rsidRPr="00E37AC1" w:rsidRDefault="00ED416B" w:rsidP="00ED416B">
            <w:r w:rsidRPr="00E37AC1">
              <w:t>Border Style: Fixed 3D</w:t>
            </w:r>
          </w:p>
          <w:p w14:paraId="66C68804" w14:textId="77777777" w:rsidR="00ED416B" w:rsidRPr="00E37AC1" w:rsidRDefault="00ED416B" w:rsidP="00ED416B">
            <w:r w:rsidRPr="00E37AC1">
              <w:t>Size:</w:t>
            </w:r>
          </w:p>
          <w:p w14:paraId="1C623D14" w14:textId="48CC5D87" w:rsidR="00D31CE0" w:rsidRPr="00E37AC1" w:rsidRDefault="00D31CE0" w:rsidP="00ED416B">
            <w:r w:rsidRPr="00E37AC1">
              <w:t xml:space="preserve">Location: Fourth Label located in the center of the </w:t>
            </w:r>
            <w:proofErr w:type="spellStart"/>
            <w:r w:rsidRPr="00E37AC1">
              <w:t>summaryGroupBox</w:t>
            </w:r>
            <w:proofErr w:type="spellEnd"/>
          </w:p>
          <w:p w14:paraId="390B1D58" w14:textId="59D6B172" w:rsidR="00ED416B" w:rsidRPr="00E37AC1" w:rsidRDefault="00ED416B" w:rsidP="00ED416B">
            <w:proofErr w:type="spellStart"/>
            <w:r w:rsidRPr="00E37AC1">
              <w:t>Autosize</w:t>
            </w:r>
            <w:proofErr w:type="spellEnd"/>
            <w:r w:rsidRPr="00E37AC1">
              <w:t>: False</w:t>
            </w:r>
          </w:p>
        </w:tc>
      </w:tr>
      <w:tr w:rsidR="00ED416B" w14:paraId="2E811BFD" w14:textId="77777777" w:rsidTr="007F1B0A">
        <w:trPr>
          <w:trHeight w:val="432"/>
        </w:trPr>
        <w:tc>
          <w:tcPr>
            <w:tcW w:w="2822" w:type="dxa"/>
            <w:vAlign w:val="center"/>
          </w:tcPr>
          <w:p w14:paraId="34F33F6E" w14:textId="508E118C" w:rsidR="00ED416B" w:rsidRPr="00E37AC1" w:rsidRDefault="00ED416B" w:rsidP="00ED416B">
            <w:pPr>
              <w:jc w:val="center"/>
            </w:pPr>
            <w:proofErr w:type="spellStart"/>
            <w:r w:rsidRPr="00E37AC1">
              <w:t>calculateButton</w:t>
            </w:r>
            <w:proofErr w:type="spellEnd"/>
          </w:p>
        </w:tc>
        <w:tc>
          <w:tcPr>
            <w:tcW w:w="2208" w:type="dxa"/>
          </w:tcPr>
          <w:p w14:paraId="72D53C2B" w14:textId="7543FEC6" w:rsidR="00ED416B" w:rsidRPr="00E37AC1" w:rsidRDefault="00ED416B" w:rsidP="00ED416B">
            <w:pPr>
              <w:jc w:val="center"/>
            </w:pPr>
            <w:r w:rsidRPr="00E37AC1">
              <w:t>Button</w:t>
            </w:r>
          </w:p>
        </w:tc>
        <w:tc>
          <w:tcPr>
            <w:tcW w:w="4320" w:type="dxa"/>
          </w:tcPr>
          <w:p w14:paraId="4C91E6BE" w14:textId="77777777" w:rsidR="00ED416B" w:rsidRPr="00E37AC1" w:rsidRDefault="00ED416B" w:rsidP="00ED416B">
            <w:r w:rsidRPr="00E37AC1">
              <w:t>Text: Calculate</w:t>
            </w:r>
          </w:p>
          <w:p w14:paraId="79723C52" w14:textId="1873E5DA" w:rsidR="00ED416B" w:rsidRPr="00E37AC1" w:rsidRDefault="00D557EE" w:rsidP="00ED416B">
            <w:r w:rsidRPr="00E37AC1">
              <w:rPr>
                <w:b/>
                <w:bCs/>
              </w:rPr>
              <w:t xml:space="preserve">All Buttons: </w:t>
            </w:r>
            <w:r w:rsidRPr="00E37AC1">
              <w:t>Located at the bottom of the Form, centered Horizontally</w:t>
            </w:r>
            <w:r w:rsidR="00E37AC1" w:rsidRPr="00E37AC1">
              <w:t>, default size.</w:t>
            </w:r>
          </w:p>
        </w:tc>
      </w:tr>
      <w:tr w:rsidR="00ED416B" w14:paraId="20977773" w14:textId="77777777" w:rsidTr="007F1B0A">
        <w:trPr>
          <w:trHeight w:val="432"/>
        </w:trPr>
        <w:tc>
          <w:tcPr>
            <w:tcW w:w="2822" w:type="dxa"/>
            <w:vAlign w:val="center"/>
          </w:tcPr>
          <w:p w14:paraId="2BE012DD" w14:textId="0BC0C410" w:rsidR="00ED416B" w:rsidRPr="00E37AC1" w:rsidRDefault="00ED416B" w:rsidP="00ED416B">
            <w:pPr>
              <w:jc w:val="center"/>
            </w:pPr>
            <w:proofErr w:type="spellStart"/>
            <w:r w:rsidRPr="00E37AC1">
              <w:t>clearButton</w:t>
            </w:r>
            <w:proofErr w:type="spellEnd"/>
          </w:p>
        </w:tc>
        <w:tc>
          <w:tcPr>
            <w:tcW w:w="2208" w:type="dxa"/>
          </w:tcPr>
          <w:p w14:paraId="4E4078E8" w14:textId="7D2E5155" w:rsidR="00ED416B" w:rsidRPr="00E37AC1" w:rsidRDefault="00ED416B" w:rsidP="00ED416B">
            <w:pPr>
              <w:jc w:val="center"/>
            </w:pPr>
            <w:r w:rsidRPr="00E37AC1">
              <w:t>Button</w:t>
            </w:r>
          </w:p>
        </w:tc>
        <w:tc>
          <w:tcPr>
            <w:tcW w:w="4320" w:type="dxa"/>
          </w:tcPr>
          <w:p w14:paraId="1A6B4735" w14:textId="013412C1" w:rsidR="00ED416B" w:rsidRPr="00E37AC1" w:rsidRDefault="00ED416B" w:rsidP="00ED416B">
            <w:r w:rsidRPr="00E37AC1">
              <w:t>Text: Clear</w:t>
            </w:r>
          </w:p>
        </w:tc>
      </w:tr>
      <w:tr w:rsidR="00ED416B" w14:paraId="2232739C" w14:textId="77777777" w:rsidTr="007F1B0A">
        <w:trPr>
          <w:trHeight w:val="432"/>
        </w:trPr>
        <w:tc>
          <w:tcPr>
            <w:tcW w:w="2822" w:type="dxa"/>
            <w:vAlign w:val="center"/>
          </w:tcPr>
          <w:p w14:paraId="31816A60" w14:textId="2D4F3413" w:rsidR="00ED416B" w:rsidRPr="00E37AC1" w:rsidRDefault="00ED416B" w:rsidP="00ED416B">
            <w:pPr>
              <w:jc w:val="center"/>
            </w:pPr>
            <w:proofErr w:type="spellStart"/>
            <w:r w:rsidRPr="00E37AC1">
              <w:t>exitButton</w:t>
            </w:r>
            <w:proofErr w:type="spellEnd"/>
          </w:p>
        </w:tc>
        <w:tc>
          <w:tcPr>
            <w:tcW w:w="2208" w:type="dxa"/>
          </w:tcPr>
          <w:p w14:paraId="4CDAA4A3" w14:textId="528D7912" w:rsidR="00ED416B" w:rsidRPr="00E37AC1" w:rsidRDefault="00ED416B" w:rsidP="00ED416B">
            <w:pPr>
              <w:jc w:val="center"/>
            </w:pPr>
            <w:r w:rsidRPr="00E37AC1">
              <w:t>Button</w:t>
            </w:r>
          </w:p>
        </w:tc>
        <w:tc>
          <w:tcPr>
            <w:tcW w:w="4320" w:type="dxa"/>
          </w:tcPr>
          <w:p w14:paraId="7AEAF128" w14:textId="4A5B198D" w:rsidR="00ED416B" w:rsidRPr="00E37AC1" w:rsidRDefault="00ED416B" w:rsidP="00ED416B">
            <w:r w:rsidRPr="00E37AC1">
              <w:t>Text: Exit</w:t>
            </w:r>
          </w:p>
        </w:tc>
      </w:tr>
    </w:tbl>
    <w:p w14:paraId="1E8913B9" w14:textId="77777777" w:rsidR="000E1B24" w:rsidRDefault="000E1B24"/>
    <w:sectPr w:rsidR="000E1B24" w:rsidSect="00590F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BFB79" w14:textId="77777777" w:rsidR="007B78BD" w:rsidRDefault="007B78BD" w:rsidP="00C168D9">
      <w:pPr>
        <w:spacing w:after="0" w:line="240" w:lineRule="auto"/>
      </w:pPr>
      <w:r>
        <w:separator/>
      </w:r>
    </w:p>
  </w:endnote>
  <w:endnote w:type="continuationSeparator" w:id="0">
    <w:p w14:paraId="6279A9EB" w14:textId="77777777" w:rsidR="007B78BD" w:rsidRDefault="007B78BD" w:rsidP="00C1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13258" w14:textId="77777777" w:rsidR="007B78BD" w:rsidRDefault="007B78BD" w:rsidP="00C168D9">
      <w:pPr>
        <w:spacing w:after="0" w:line="240" w:lineRule="auto"/>
      </w:pPr>
      <w:r>
        <w:separator/>
      </w:r>
    </w:p>
  </w:footnote>
  <w:footnote w:type="continuationSeparator" w:id="0">
    <w:p w14:paraId="62302F33" w14:textId="77777777" w:rsidR="007B78BD" w:rsidRDefault="007B78BD" w:rsidP="00C16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A8D02" w14:textId="77777777" w:rsidR="00C168D9" w:rsidRPr="00C168D9" w:rsidRDefault="00C168D9">
    <w:pPr>
      <w:pStyle w:val="Header"/>
      <w:rPr>
        <w:sz w:val="36"/>
        <w:szCs w:val="36"/>
      </w:rPr>
    </w:pPr>
    <w:r>
      <w:tab/>
    </w:r>
    <w:r w:rsidRPr="00C168D9">
      <w:rPr>
        <w:sz w:val="36"/>
        <w:szCs w:val="36"/>
      </w:rPr>
      <w:t>Data Dictionary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6C5"/>
    <w:rsid w:val="00070784"/>
    <w:rsid w:val="000910A7"/>
    <w:rsid w:val="000D432A"/>
    <w:rsid w:val="000E1B24"/>
    <w:rsid w:val="000F610D"/>
    <w:rsid w:val="001331B7"/>
    <w:rsid w:val="00160A65"/>
    <w:rsid w:val="001644BC"/>
    <w:rsid w:val="001C0744"/>
    <w:rsid w:val="001D58D5"/>
    <w:rsid w:val="001F5D95"/>
    <w:rsid w:val="001F76CA"/>
    <w:rsid w:val="00205462"/>
    <w:rsid w:val="0027777E"/>
    <w:rsid w:val="002C4B3B"/>
    <w:rsid w:val="002E1144"/>
    <w:rsid w:val="003031CD"/>
    <w:rsid w:val="00357A25"/>
    <w:rsid w:val="0036370E"/>
    <w:rsid w:val="00380DAF"/>
    <w:rsid w:val="003C5514"/>
    <w:rsid w:val="0040430F"/>
    <w:rsid w:val="00404E53"/>
    <w:rsid w:val="00414583"/>
    <w:rsid w:val="004310EA"/>
    <w:rsid w:val="00446D57"/>
    <w:rsid w:val="004A2F79"/>
    <w:rsid w:val="004F15FB"/>
    <w:rsid w:val="00530AEC"/>
    <w:rsid w:val="00543028"/>
    <w:rsid w:val="00550E89"/>
    <w:rsid w:val="005621B6"/>
    <w:rsid w:val="00574D99"/>
    <w:rsid w:val="00590FC2"/>
    <w:rsid w:val="005A1DC1"/>
    <w:rsid w:val="005B7EF3"/>
    <w:rsid w:val="006011B2"/>
    <w:rsid w:val="006145F1"/>
    <w:rsid w:val="00625806"/>
    <w:rsid w:val="006A34E4"/>
    <w:rsid w:val="006B0BF1"/>
    <w:rsid w:val="006B1C2E"/>
    <w:rsid w:val="0070313A"/>
    <w:rsid w:val="0071151D"/>
    <w:rsid w:val="007536C5"/>
    <w:rsid w:val="00785FC8"/>
    <w:rsid w:val="007B5C1C"/>
    <w:rsid w:val="007B78BD"/>
    <w:rsid w:val="007D1711"/>
    <w:rsid w:val="007F1B0A"/>
    <w:rsid w:val="00882CFD"/>
    <w:rsid w:val="008B212E"/>
    <w:rsid w:val="00971C7C"/>
    <w:rsid w:val="009F29EC"/>
    <w:rsid w:val="00A45E14"/>
    <w:rsid w:val="00A555BE"/>
    <w:rsid w:val="00A84279"/>
    <w:rsid w:val="00A9384F"/>
    <w:rsid w:val="00AA344A"/>
    <w:rsid w:val="00AB4806"/>
    <w:rsid w:val="00AB5551"/>
    <w:rsid w:val="00AF5529"/>
    <w:rsid w:val="00B17FB3"/>
    <w:rsid w:val="00B51CE1"/>
    <w:rsid w:val="00BA2213"/>
    <w:rsid w:val="00C168D9"/>
    <w:rsid w:val="00C434D8"/>
    <w:rsid w:val="00C73ECB"/>
    <w:rsid w:val="00C808FE"/>
    <w:rsid w:val="00C87A84"/>
    <w:rsid w:val="00CA4EB6"/>
    <w:rsid w:val="00CD0C90"/>
    <w:rsid w:val="00D12FE8"/>
    <w:rsid w:val="00D315F0"/>
    <w:rsid w:val="00D31CE0"/>
    <w:rsid w:val="00D557EE"/>
    <w:rsid w:val="00D6239A"/>
    <w:rsid w:val="00D6513D"/>
    <w:rsid w:val="00D656B5"/>
    <w:rsid w:val="00D678A5"/>
    <w:rsid w:val="00D745A3"/>
    <w:rsid w:val="00DF4AD0"/>
    <w:rsid w:val="00E37AC1"/>
    <w:rsid w:val="00E82261"/>
    <w:rsid w:val="00ED416B"/>
    <w:rsid w:val="00EF6003"/>
    <w:rsid w:val="00F022CA"/>
    <w:rsid w:val="00F31AFE"/>
    <w:rsid w:val="00F353FD"/>
    <w:rsid w:val="00F44254"/>
    <w:rsid w:val="00F52203"/>
    <w:rsid w:val="00F95DB9"/>
    <w:rsid w:val="00FB2A47"/>
    <w:rsid w:val="00FD2A92"/>
    <w:rsid w:val="00FF76F0"/>
    <w:rsid w:val="322DC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74D3"/>
  <w15:docId w15:val="{61D90537-4620-4231-94F3-E1C34B8E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1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1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8D9"/>
  </w:style>
  <w:style w:type="paragraph" w:styleId="Footer">
    <w:name w:val="footer"/>
    <w:basedOn w:val="Normal"/>
    <w:link w:val="FooterChar"/>
    <w:uiPriority w:val="99"/>
    <w:unhideWhenUsed/>
    <w:rsid w:val="00C1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uem\OneDrive\Documents\CFCC%20Information%20Technology\2022%20Summer\CSC-130\Resources\Data%20Dictionar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Data Dictionary Template.dotx</Template>
  <TotalTime>143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CFCC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Andrews</dc:creator>
  <cp:keywords/>
  <dc:description/>
  <cp:lastModifiedBy>Grant Andrews</cp:lastModifiedBy>
  <cp:revision>62</cp:revision>
  <cp:lastPrinted>2016-10-26T20:21:00Z</cp:lastPrinted>
  <dcterms:created xsi:type="dcterms:W3CDTF">2022-07-08T21:24:00Z</dcterms:created>
  <dcterms:modified xsi:type="dcterms:W3CDTF">2022-07-13T19:36:00Z</dcterms:modified>
</cp:coreProperties>
</file>