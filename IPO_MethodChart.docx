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0C14" w14:textId="77777777" w:rsidR="00CE1C2A" w:rsidRDefault="00CE1C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CE1C2A" w14:paraId="44E11706" w14:textId="77777777" w:rsidTr="003B34DD">
        <w:trPr>
          <w:trHeight w:val="432"/>
        </w:trPr>
        <w:tc>
          <w:tcPr>
            <w:tcW w:w="4677" w:type="dxa"/>
          </w:tcPr>
          <w:p w14:paraId="7E251E9F" w14:textId="77777777" w:rsidR="00CE1C2A" w:rsidRDefault="00CE1C2A" w:rsidP="00E85637">
            <w:pPr>
              <w:spacing w:line="240" w:lineRule="auto"/>
            </w:pPr>
            <w:r>
              <w:t>Program: Joe’s Automotive</w:t>
            </w:r>
          </w:p>
        </w:tc>
        <w:tc>
          <w:tcPr>
            <w:tcW w:w="4673" w:type="dxa"/>
          </w:tcPr>
          <w:p w14:paraId="7114C547" w14:textId="77777777" w:rsidR="00CE1C2A" w:rsidRDefault="00CE1C2A" w:rsidP="00E85637">
            <w:pPr>
              <w:spacing w:line="240" w:lineRule="auto"/>
            </w:pPr>
            <w:r>
              <w:t>Date: 7/12/2022</w:t>
            </w:r>
          </w:p>
        </w:tc>
      </w:tr>
    </w:tbl>
    <w:p w14:paraId="6605D7B1" w14:textId="77777777" w:rsidR="00CE1C2A" w:rsidRDefault="00CE1C2A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070"/>
        <w:gridCol w:w="6120"/>
        <w:gridCol w:w="2790"/>
      </w:tblGrid>
      <w:tr w:rsidR="00CE1C2A" w14:paraId="2FEF95DF" w14:textId="77777777" w:rsidTr="00E16F9B">
        <w:trPr>
          <w:trHeight w:val="432"/>
        </w:trPr>
        <w:tc>
          <w:tcPr>
            <w:tcW w:w="8190" w:type="dxa"/>
            <w:gridSpan w:val="2"/>
          </w:tcPr>
          <w:p w14:paraId="0930955E" w14:textId="207C0E28" w:rsidR="00CE1C2A" w:rsidRDefault="00CE1C2A" w:rsidP="00E85637">
            <w:pPr>
              <w:spacing w:line="240" w:lineRule="auto"/>
            </w:pPr>
            <w:r>
              <w:t xml:space="preserve">Method : </w:t>
            </w:r>
            <w:proofErr w:type="spellStart"/>
            <w:r w:rsidR="00B87218">
              <w:t>OilLubeCharges</w:t>
            </w:r>
            <w:proofErr w:type="spellEnd"/>
          </w:p>
        </w:tc>
        <w:tc>
          <w:tcPr>
            <w:tcW w:w="2790" w:type="dxa"/>
          </w:tcPr>
          <w:p w14:paraId="27DEF87D" w14:textId="79815A9B" w:rsidR="00CE1C2A" w:rsidRDefault="00CE1C2A" w:rsidP="00E85637">
            <w:pPr>
              <w:spacing w:line="240" w:lineRule="auto"/>
            </w:pPr>
            <w:r>
              <w:t>Method Type:</w:t>
            </w:r>
            <w:r w:rsidR="00B87218">
              <w:t xml:space="preserve"> Out</w:t>
            </w:r>
          </w:p>
        </w:tc>
      </w:tr>
      <w:tr w:rsidR="00CE1C2A" w14:paraId="65AF04D2" w14:textId="77777777" w:rsidTr="00E16F9B">
        <w:trPr>
          <w:tblHeader/>
        </w:trPr>
        <w:tc>
          <w:tcPr>
            <w:tcW w:w="2070" w:type="dxa"/>
            <w:shd w:val="clear" w:color="auto" w:fill="D9D9D9" w:themeFill="background1" w:themeFillShade="D9"/>
          </w:tcPr>
          <w:p w14:paraId="15556A46" w14:textId="77777777" w:rsidR="00CE1C2A" w:rsidRDefault="00CE1C2A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8DAC63E" w14:textId="77777777" w:rsidR="00CE1C2A" w:rsidRDefault="00CE1C2A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BF3DE96" w14:textId="77777777" w:rsidR="00CE1C2A" w:rsidRDefault="00CE1C2A" w:rsidP="00E85637">
            <w:pPr>
              <w:spacing w:line="240" w:lineRule="auto"/>
            </w:pPr>
            <w:r>
              <w:t>Output</w:t>
            </w:r>
          </w:p>
        </w:tc>
      </w:tr>
      <w:tr w:rsidR="00CE1C2A" w14:paraId="17FCA8C1" w14:textId="77777777" w:rsidTr="00E16F9B">
        <w:trPr>
          <w:trHeight w:val="432"/>
        </w:trPr>
        <w:tc>
          <w:tcPr>
            <w:tcW w:w="2070" w:type="dxa"/>
            <w:vAlign w:val="center"/>
          </w:tcPr>
          <w:p w14:paraId="0658CE73" w14:textId="6D18FB9D" w:rsidR="00CE1C2A" w:rsidRDefault="00281378" w:rsidP="00E85637">
            <w:pPr>
              <w:spacing w:line="240" w:lineRule="auto"/>
            </w:pPr>
            <w:r>
              <w:t>N/A</w:t>
            </w:r>
          </w:p>
        </w:tc>
        <w:tc>
          <w:tcPr>
            <w:tcW w:w="6120" w:type="dxa"/>
          </w:tcPr>
          <w:p w14:paraId="17F4C34F" w14:textId="62029CC0" w:rsidR="00CE1C2A" w:rsidRDefault="00DB2954" w:rsidP="00E85637">
            <w:pPr>
              <w:spacing w:line="240" w:lineRule="auto"/>
            </w:pPr>
            <w:r>
              <w:t xml:space="preserve">Check if </w:t>
            </w:r>
            <w:proofErr w:type="spellStart"/>
            <w:r>
              <w:t>oilChangeCheckBox</w:t>
            </w:r>
            <w:proofErr w:type="spellEnd"/>
            <w:r>
              <w:t xml:space="preserve"> &amp;</w:t>
            </w:r>
            <w:r w:rsidR="00A4311C">
              <w:t xml:space="preserve"> </w:t>
            </w:r>
            <w:proofErr w:type="spellStart"/>
            <w:r w:rsidR="00A4311C">
              <w:t>Lube</w:t>
            </w:r>
            <w:r w:rsidR="00940E34">
              <w:t>J</w:t>
            </w:r>
            <w:r w:rsidR="00A4311C">
              <w:t>obCheckBox</w:t>
            </w:r>
            <w:proofErr w:type="spellEnd"/>
            <w:r w:rsidR="00A4311C">
              <w:t xml:space="preserve"> are checked. If so, </w:t>
            </w:r>
            <w:r w:rsidR="005A4204">
              <w:t xml:space="preserve">use </w:t>
            </w:r>
            <w:r w:rsidR="00940E34">
              <w:t xml:space="preserve">field </w:t>
            </w:r>
            <w:r w:rsidR="005A4204">
              <w:t xml:space="preserve">constants to add value to </w:t>
            </w:r>
            <w:r w:rsidR="00940E34">
              <w:t xml:space="preserve">the </w:t>
            </w:r>
            <w:r w:rsidR="005A4204">
              <w:t xml:space="preserve">variable </w:t>
            </w:r>
            <w:proofErr w:type="spellStart"/>
            <w:r w:rsidR="005A4204">
              <w:t>totalOilLubeCharges</w:t>
            </w:r>
            <w:proofErr w:type="spellEnd"/>
          </w:p>
        </w:tc>
        <w:tc>
          <w:tcPr>
            <w:tcW w:w="2790" w:type="dxa"/>
          </w:tcPr>
          <w:p w14:paraId="23F563A6" w14:textId="212331AE" w:rsidR="00CE1C2A" w:rsidRDefault="005A4204" w:rsidP="00E85637">
            <w:pPr>
              <w:spacing w:line="240" w:lineRule="auto"/>
            </w:pPr>
            <w:proofErr w:type="spellStart"/>
            <w:r>
              <w:t>totalOilLubeCharges</w:t>
            </w:r>
            <w:proofErr w:type="spellEnd"/>
          </w:p>
        </w:tc>
      </w:tr>
    </w:tbl>
    <w:p w14:paraId="72DC5692" w14:textId="77777777" w:rsidR="00CE1C2A" w:rsidRDefault="00CE1C2A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070"/>
        <w:gridCol w:w="6120"/>
        <w:gridCol w:w="2790"/>
      </w:tblGrid>
      <w:tr w:rsidR="00435F07" w14:paraId="5D39DD9F" w14:textId="77777777" w:rsidTr="00E16F9B">
        <w:trPr>
          <w:trHeight w:val="432"/>
        </w:trPr>
        <w:tc>
          <w:tcPr>
            <w:tcW w:w="8190" w:type="dxa"/>
            <w:gridSpan w:val="2"/>
          </w:tcPr>
          <w:p w14:paraId="0F0492F3" w14:textId="013F65EB" w:rsidR="00435F07" w:rsidRDefault="00435F07" w:rsidP="00E85637">
            <w:pPr>
              <w:spacing w:line="240" w:lineRule="auto"/>
            </w:pPr>
            <w:r>
              <w:t xml:space="preserve">Method : </w:t>
            </w:r>
            <w:proofErr w:type="spellStart"/>
            <w:r w:rsidR="00C72515">
              <w:t>FlushCharges</w:t>
            </w:r>
            <w:proofErr w:type="spellEnd"/>
          </w:p>
        </w:tc>
        <w:tc>
          <w:tcPr>
            <w:tcW w:w="2790" w:type="dxa"/>
          </w:tcPr>
          <w:p w14:paraId="3D861E01" w14:textId="77777777" w:rsidR="00435F07" w:rsidRDefault="00435F07" w:rsidP="00E85637">
            <w:pPr>
              <w:spacing w:line="240" w:lineRule="auto"/>
            </w:pPr>
            <w:r>
              <w:t>Method Type: Out</w:t>
            </w:r>
          </w:p>
        </w:tc>
      </w:tr>
      <w:tr w:rsidR="00435F07" w14:paraId="136DFF81" w14:textId="77777777" w:rsidTr="00E16F9B">
        <w:trPr>
          <w:tblHeader/>
        </w:trPr>
        <w:tc>
          <w:tcPr>
            <w:tcW w:w="2070" w:type="dxa"/>
            <w:shd w:val="clear" w:color="auto" w:fill="D9D9D9" w:themeFill="background1" w:themeFillShade="D9"/>
          </w:tcPr>
          <w:p w14:paraId="0FF80969" w14:textId="77777777" w:rsidR="00435F07" w:rsidRDefault="00435F07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398DC328" w14:textId="77777777" w:rsidR="00435F07" w:rsidRDefault="00435F07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E84B059" w14:textId="77777777" w:rsidR="00435F07" w:rsidRDefault="00435F07" w:rsidP="00E85637">
            <w:pPr>
              <w:spacing w:line="240" w:lineRule="auto"/>
            </w:pPr>
            <w:r>
              <w:t>Output</w:t>
            </w:r>
          </w:p>
        </w:tc>
      </w:tr>
      <w:tr w:rsidR="00435F07" w14:paraId="3DC259AF" w14:textId="77777777" w:rsidTr="00E16F9B">
        <w:trPr>
          <w:trHeight w:val="432"/>
        </w:trPr>
        <w:tc>
          <w:tcPr>
            <w:tcW w:w="2070" w:type="dxa"/>
            <w:vAlign w:val="center"/>
          </w:tcPr>
          <w:p w14:paraId="7DEFC20A" w14:textId="77777777" w:rsidR="00435F07" w:rsidRDefault="00435F07" w:rsidP="00E85637">
            <w:pPr>
              <w:spacing w:line="240" w:lineRule="auto"/>
            </w:pPr>
            <w:r>
              <w:t>N/A</w:t>
            </w:r>
          </w:p>
        </w:tc>
        <w:tc>
          <w:tcPr>
            <w:tcW w:w="6120" w:type="dxa"/>
          </w:tcPr>
          <w:p w14:paraId="71F3F317" w14:textId="5CCE9972" w:rsidR="00435F07" w:rsidRDefault="00C72515" w:rsidP="00E85637">
            <w:pPr>
              <w:spacing w:line="240" w:lineRule="auto"/>
            </w:pPr>
            <w:r>
              <w:t xml:space="preserve">Check if </w:t>
            </w:r>
            <w:proofErr w:type="spellStart"/>
            <w:r>
              <w:t>radiatorFlushCheckBox</w:t>
            </w:r>
            <w:proofErr w:type="spellEnd"/>
            <w:r>
              <w:t xml:space="preserve"> &amp; </w:t>
            </w:r>
            <w:proofErr w:type="spellStart"/>
            <w:r w:rsidR="00967E94">
              <w:t>transmissionFlushCheckBox</w:t>
            </w:r>
            <w:proofErr w:type="spellEnd"/>
            <w:r>
              <w:t xml:space="preserve"> are checked. If so, use field constants to add value to the variable </w:t>
            </w:r>
            <w:proofErr w:type="spellStart"/>
            <w:r w:rsidR="00967E94">
              <w:t>totalFlushCharges</w:t>
            </w:r>
            <w:proofErr w:type="spellEnd"/>
          </w:p>
        </w:tc>
        <w:tc>
          <w:tcPr>
            <w:tcW w:w="2790" w:type="dxa"/>
          </w:tcPr>
          <w:p w14:paraId="36C1A421" w14:textId="4397B8F9" w:rsidR="00435F07" w:rsidRDefault="00967E94" w:rsidP="00E85637">
            <w:pPr>
              <w:spacing w:line="240" w:lineRule="auto"/>
            </w:pPr>
            <w:proofErr w:type="spellStart"/>
            <w:r>
              <w:t>totalFlushCharges</w:t>
            </w:r>
            <w:proofErr w:type="spellEnd"/>
          </w:p>
        </w:tc>
      </w:tr>
    </w:tbl>
    <w:p w14:paraId="06B5FF02" w14:textId="77777777" w:rsidR="00435F07" w:rsidRDefault="00435F07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070"/>
        <w:gridCol w:w="6120"/>
        <w:gridCol w:w="2790"/>
      </w:tblGrid>
      <w:tr w:rsidR="00BB718F" w14:paraId="3E38F698" w14:textId="77777777" w:rsidTr="00E16F9B">
        <w:trPr>
          <w:trHeight w:val="432"/>
        </w:trPr>
        <w:tc>
          <w:tcPr>
            <w:tcW w:w="8190" w:type="dxa"/>
            <w:gridSpan w:val="2"/>
          </w:tcPr>
          <w:p w14:paraId="4070B8D6" w14:textId="152BA87F" w:rsidR="00BB718F" w:rsidRDefault="00BB718F" w:rsidP="00E85637">
            <w:pPr>
              <w:spacing w:line="240" w:lineRule="auto"/>
            </w:pPr>
            <w:r>
              <w:t xml:space="preserve">Method : </w:t>
            </w:r>
            <w:proofErr w:type="spellStart"/>
            <w:r w:rsidR="004C6B71">
              <w:t>MiscCharges</w:t>
            </w:r>
            <w:proofErr w:type="spellEnd"/>
          </w:p>
        </w:tc>
        <w:tc>
          <w:tcPr>
            <w:tcW w:w="2790" w:type="dxa"/>
          </w:tcPr>
          <w:p w14:paraId="3F6FC72E" w14:textId="77777777" w:rsidR="00BB718F" w:rsidRDefault="00BB718F" w:rsidP="00E85637">
            <w:pPr>
              <w:spacing w:line="240" w:lineRule="auto"/>
            </w:pPr>
            <w:r>
              <w:t>Method Type: Out</w:t>
            </w:r>
          </w:p>
        </w:tc>
      </w:tr>
      <w:tr w:rsidR="00BB718F" w14:paraId="02E7FD76" w14:textId="77777777" w:rsidTr="00E16F9B">
        <w:trPr>
          <w:tblHeader/>
        </w:trPr>
        <w:tc>
          <w:tcPr>
            <w:tcW w:w="2070" w:type="dxa"/>
            <w:shd w:val="clear" w:color="auto" w:fill="D9D9D9" w:themeFill="background1" w:themeFillShade="D9"/>
          </w:tcPr>
          <w:p w14:paraId="2A58F89E" w14:textId="77777777" w:rsidR="00BB718F" w:rsidRDefault="00BB718F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32467F3F" w14:textId="77777777" w:rsidR="00BB718F" w:rsidRDefault="00BB718F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58C500E" w14:textId="77777777" w:rsidR="00BB718F" w:rsidRDefault="00BB718F" w:rsidP="00E85637">
            <w:pPr>
              <w:spacing w:line="240" w:lineRule="auto"/>
            </w:pPr>
            <w:r>
              <w:t>Output</w:t>
            </w:r>
          </w:p>
        </w:tc>
      </w:tr>
      <w:tr w:rsidR="00BB718F" w14:paraId="04A11B8D" w14:textId="77777777" w:rsidTr="00E16F9B">
        <w:trPr>
          <w:trHeight w:val="432"/>
        </w:trPr>
        <w:tc>
          <w:tcPr>
            <w:tcW w:w="2070" w:type="dxa"/>
            <w:vAlign w:val="center"/>
          </w:tcPr>
          <w:p w14:paraId="18F33937" w14:textId="77777777" w:rsidR="00BB718F" w:rsidRDefault="00BB718F" w:rsidP="00E85637">
            <w:pPr>
              <w:spacing w:line="240" w:lineRule="auto"/>
            </w:pPr>
            <w:r>
              <w:t>N/A</w:t>
            </w:r>
          </w:p>
        </w:tc>
        <w:tc>
          <w:tcPr>
            <w:tcW w:w="6120" w:type="dxa"/>
          </w:tcPr>
          <w:p w14:paraId="45E69FF1" w14:textId="0998C59F" w:rsidR="00BB718F" w:rsidRDefault="00BB718F" w:rsidP="00E85637">
            <w:pPr>
              <w:spacing w:line="240" w:lineRule="auto"/>
            </w:pPr>
            <w:r>
              <w:t xml:space="preserve">Check if </w:t>
            </w:r>
            <w:proofErr w:type="spellStart"/>
            <w:r w:rsidR="00F571EA">
              <w:t>inspectionCheckBox</w:t>
            </w:r>
            <w:proofErr w:type="spellEnd"/>
            <w:r w:rsidR="00F571EA">
              <w:t>,</w:t>
            </w:r>
            <w:r w:rsidR="00D20391">
              <w:t xml:space="preserve"> </w:t>
            </w:r>
            <w:proofErr w:type="spellStart"/>
            <w:r w:rsidR="00D20391">
              <w:t>replaceMufflerCheckBox</w:t>
            </w:r>
            <w:proofErr w:type="spellEnd"/>
            <w:r w:rsidR="00D20391">
              <w:t>,</w:t>
            </w:r>
            <w:r>
              <w:t xml:space="preserve"> &amp; </w:t>
            </w:r>
            <w:proofErr w:type="spellStart"/>
            <w:r w:rsidR="00D20391">
              <w:t>tireRotationCheckBox</w:t>
            </w:r>
            <w:proofErr w:type="spellEnd"/>
            <w:r>
              <w:t xml:space="preserve"> are checked. If so, use field constants to add value to the variable</w:t>
            </w:r>
            <w:r w:rsidR="004C6B71">
              <w:t xml:space="preserve"> </w:t>
            </w:r>
            <w:proofErr w:type="spellStart"/>
            <w:r w:rsidR="004C6B71">
              <w:t>totalMiscCharges</w:t>
            </w:r>
            <w:proofErr w:type="spellEnd"/>
          </w:p>
        </w:tc>
        <w:tc>
          <w:tcPr>
            <w:tcW w:w="2790" w:type="dxa"/>
          </w:tcPr>
          <w:p w14:paraId="3B92AA6E" w14:textId="6E3C0E0B" w:rsidR="00BB718F" w:rsidRDefault="004C6B71" w:rsidP="00E85637">
            <w:pPr>
              <w:spacing w:line="240" w:lineRule="auto"/>
            </w:pPr>
            <w:proofErr w:type="spellStart"/>
            <w:r>
              <w:t>totalMiscCharges</w:t>
            </w:r>
            <w:proofErr w:type="spellEnd"/>
          </w:p>
        </w:tc>
      </w:tr>
    </w:tbl>
    <w:p w14:paraId="0283CAE2" w14:textId="77777777" w:rsidR="00E16F9B" w:rsidRDefault="00E16F9B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890"/>
        <w:gridCol w:w="7200"/>
        <w:gridCol w:w="1890"/>
      </w:tblGrid>
      <w:tr w:rsidR="004C6B71" w14:paraId="67C7E9A5" w14:textId="77777777" w:rsidTr="00E16F9B">
        <w:trPr>
          <w:trHeight w:val="432"/>
        </w:trPr>
        <w:tc>
          <w:tcPr>
            <w:tcW w:w="9090" w:type="dxa"/>
            <w:gridSpan w:val="2"/>
          </w:tcPr>
          <w:p w14:paraId="02D5A492" w14:textId="6E4BFFA5" w:rsidR="004C6B71" w:rsidRDefault="004C6B71" w:rsidP="00E85637">
            <w:pPr>
              <w:spacing w:line="240" w:lineRule="auto"/>
            </w:pPr>
            <w:r>
              <w:t xml:space="preserve">Method : </w:t>
            </w:r>
            <w:proofErr w:type="spellStart"/>
            <w:r w:rsidR="00FE6D3D">
              <w:t>OtherCharges</w:t>
            </w:r>
            <w:proofErr w:type="spellEnd"/>
          </w:p>
        </w:tc>
        <w:tc>
          <w:tcPr>
            <w:tcW w:w="1890" w:type="dxa"/>
          </w:tcPr>
          <w:p w14:paraId="591723DE" w14:textId="77777777" w:rsidR="004C6B71" w:rsidRDefault="004C6B71" w:rsidP="00E85637">
            <w:pPr>
              <w:spacing w:line="240" w:lineRule="auto"/>
            </w:pPr>
            <w:r>
              <w:t>Method Type: Out</w:t>
            </w:r>
          </w:p>
        </w:tc>
      </w:tr>
      <w:tr w:rsidR="004C6B71" w14:paraId="53084134" w14:textId="77777777" w:rsidTr="00E16F9B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14:paraId="7B5B424B" w14:textId="77777777" w:rsidR="004C6B71" w:rsidRDefault="004C6B71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770B31E7" w14:textId="77777777" w:rsidR="004C6B71" w:rsidRDefault="004C6B71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3865219" w14:textId="77777777" w:rsidR="004C6B71" w:rsidRDefault="004C6B71" w:rsidP="00E85637">
            <w:pPr>
              <w:spacing w:line="240" w:lineRule="auto"/>
            </w:pPr>
            <w:r>
              <w:t>Output</w:t>
            </w:r>
          </w:p>
        </w:tc>
      </w:tr>
      <w:tr w:rsidR="004C6B71" w14:paraId="16C25132" w14:textId="77777777" w:rsidTr="00E16F9B">
        <w:trPr>
          <w:trHeight w:val="432"/>
        </w:trPr>
        <w:tc>
          <w:tcPr>
            <w:tcW w:w="1890" w:type="dxa"/>
            <w:vAlign w:val="center"/>
          </w:tcPr>
          <w:p w14:paraId="7EBA4399" w14:textId="77777777" w:rsidR="004C6B71" w:rsidRDefault="004C6B71" w:rsidP="00E85637">
            <w:pPr>
              <w:spacing w:line="240" w:lineRule="auto"/>
            </w:pPr>
            <w:r>
              <w:t>N/A</w:t>
            </w:r>
          </w:p>
        </w:tc>
        <w:tc>
          <w:tcPr>
            <w:tcW w:w="7200" w:type="dxa"/>
          </w:tcPr>
          <w:p w14:paraId="4AC0515F" w14:textId="5C310773" w:rsidR="00553380" w:rsidRDefault="0078489C" w:rsidP="00E85637">
            <w:pPr>
              <w:spacing w:line="240" w:lineRule="auto"/>
            </w:pPr>
            <w:r>
              <w:t xml:space="preserve">Check for Text values in the </w:t>
            </w:r>
            <w:proofErr w:type="spellStart"/>
            <w:r>
              <w:t>partsTextBox</w:t>
            </w:r>
            <w:proofErr w:type="spellEnd"/>
            <w:r>
              <w:t xml:space="preserve"> &amp; </w:t>
            </w:r>
            <w:proofErr w:type="spellStart"/>
            <w:r>
              <w:t>laborTextBox</w:t>
            </w:r>
            <w:proofErr w:type="spellEnd"/>
            <w:r w:rsidR="00553380">
              <w:t xml:space="preserve">, implement </w:t>
            </w:r>
            <w:proofErr w:type="spellStart"/>
            <w:r w:rsidR="00553380">
              <w:t>TryParse</w:t>
            </w:r>
            <w:proofErr w:type="spellEnd"/>
            <w:r w:rsidR="00553380">
              <w:t xml:space="preserve"> </w:t>
            </w:r>
            <w:r w:rsidR="00ED2B34">
              <w:t xml:space="preserve">and if/else </w:t>
            </w:r>
            <w:r w:rsidR="00553380">
              <w:t xml:space="preserve">to ensure that valid data is entered. </w:t>
            </w:r>
            <w:r w:rsidR="006E5EF5">
              <w:t xml:space="preserve">Letters, symbols &amp; negative numbers are not allowed. If the user </w:t>
            </w:r>
            <w:r w:rsidR="0091413D">
              <w:t xml:space="preserve">enters bad data, inform them via </w:t>
            </w:r>
            <w:proofErr w:type="spellStart"/>
            <w:r w:rsidR="0091413D">
              <w:t>MessageBox</w:t>
            </w:r>
            <w:proofErr w:type="spellEnd"/>
            <w:r w:rsidR="0091413D">
              <w:t xml:space="preserve">, and set appropriate variable ( </w:t>
            </w:r>
            <w:proofErr w:type="spellStart"/>
            <w:r w:rsidR="0091413D">
              <w:t>partsCharge</w:t>
            </w:r>
            <w:proofErr w:type="spellEnd"/>
            <w:r w:rsidR="0091413D">
              <w:t xml:space="preserve"> &amp;</w:t>
            </w:r>
            <w:r w:rsidR="003F0D97">
              <w:t>/</w:t>
            </w:r>
            <w:r w:rsidR="0091413D">
              <w:t xml:space="preserve">or </w:t>
            </w:r>
            <w:proofErr w:type="spellStart"/>
            <w:r w:rsidR="008235C7">
              <w:t>laborCharge</w:t>
            </w:r>
            <w:proofErr w:type="spellEnd"/>
            <w:r w:rsidR="003F0D97">
              <w:t>)</w:t>
            </w:r>
            <w:r w:rsidR="008235C7">
              <w:t xml:space="preserve"> =  -1.</w:t>
            </w:r>
            <w:r w:rsidR="00AB6A7A">
              <w:t xml:space="preserve"> The </w:t>
            </w:r>
            <w:proofErr w:type="spellStart"/>
            <w:r w:rsidR="00AB6A7A">
              <w:t>calculateButton_Click</w:t>
            </w:r>
            <w:proofErr w:type="spellEnd"/>
            <w:r w:rsidR="00AB6A7A">
              <w:t xml:space="preserve"> event handler will ensure that data is not populated into labels for the user to see if a value of -1 is returned. </w:t>
            </w:r>
          </w:p>
        </w:tc>
        <w:tc>
          <w:tcPr>
            <w:tcW w:w="1890" w:type="dxa"/>
          </w:tcPr>
          <w:p w14:paraId="412B03AA" w14:textId="77777777" w:rsidR="004C6B71" w:rsidRDefault="005A69D8" w:rsidP="00E85637">
            <w:pPr>
              <w:spacing w:line="240" w:lineRule="auto"/>
            </w:pPr>
            <w:proofErr w:type="spellStart"/>
            <w:r>
              <w:t>partsCharge</w:t>
            </w:r>
            <w:proofErr w:type="spellEnd"/>
          </w:p>
          <w:p w14:paraId="4EFE8F0A" w14:textId="76259DE2" w:rsidR="005A69D8" w:rsidRDefault="005A69D8" w:rsidP="00E85637">
            <w:pPr>
              <w:spacing w:line="240" w:lineRule="auto"/>
            </w:pPr>
            <w:proofErr w:type="spellStart"/>
            <w:r>
              <w:t>laborCharge</w:t>
            </w:r>
            <w:proofErr w:type="spellEnd"/>
          </w:p>
        </w:tc>
      </w:tr>
    </w:tbl>
    <w:p w14:paraId="1A59D1E3" w14:textId="77777777" w:rsidR="004C6B71" w:rsidRDefault="004C6B71" w:rsidP="00E85637">
      <w:pPr>
        <w:spacing w:line="240" w:lineRule="auto"/>
      </w:pPr>
    </w:p>
    <w:p w14:paraId="1409FB3F" w14:textId="77777777" w:rsidR="00E85637" w:rsidRDefault="00E85637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6030"/>
        <w:gridCol w:w="2790"/>
      </w:tblGrid>
      <w:tr w:rsidR="00314B75" w14:paraId="43344254" w14:textId="77777777" w:rsidTr="00314B75">
        <w:trPr>
          <w:trHeight w:val="432"/>
        </w:trPr>
        <w:tc>
          <w:tcPr>
            <w:tcW w:w="8190" w:type="dxa"/>
            <w:gridSpan w:val="2"/>
          </w:tcPr>
          <w:p w14:paraId="634B7D14" w14:textId="343BF390" w:rsidR="00314B75" w:rsidRDefault="00314B75" w:rsidP="00E85637">
            <w:pPr>
              <w:spacing w:line="240" w:lineRule="auto"/>
            </w:pPr>
            <w:r>
              <w:lastRenderedPageBreak/>
              <w:t xml:space="preserve">Method : </w:t>
            </w:r>
            <w:proofErr w:type="spellStart"/>
            <w:r w:rsidR="00E83745">
              <w:t>TaxCharges</w:t>
            </w:r>
            <w:proofErr w:type="spellEnd"/>
          </w:p>
        </w:tc>
        <w:tc>
          <w:tcPr>
            <w:tcW w:w="2790" w:type="dxa"/>
          </w:tcPr>
          <w:p w14:paraId="620A60E6" w14:textId="77777777" w:rsidR="00314B75" w:rsidRDefault="00314B75" w:rsidP="00E85637">
            <w:pPr>
              <w:spacing w:line="240" w:lineRule="auto"/>
            </w:pPr>
            <w:r>
              <w:t>Method Type: Out</w:t>
            </w:r>
          </w:p>
        </w:tc>
      </w:tr>
      <w:tr w:rsidR="00314B75" w14:paraId="2EEE668D" w14:textId="77777777" w:rsidTr="00314B75">
        <w:trPr>
          <w:tblHeader/>
        </w:trPr>
        <w:tc>
          <w:tcPr>
            <w:tcW w:w="2160" w:type="dxa"/>
            <w:shd w:val="clear" w:color="auto" w:fill="D9D9D9" w:themeFill="background1" w:themeFillShade="D9"/>
          </w:tcPr>
          <w:p w14:paraId="46E16423" w14:textId="77777777" w:rsidR="00314B75" w:rsidRDefault="00314B75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4FCB6177" w14:textId="77777777" w:rsidR="00314B75" w:rsidRDefault="00314B75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866E866" w14:textId="77777777" w:rsidR="00314B75" w:rsidRDefault="00314B75" w:rsidP="00E85637">
            <w:pPr>
              <w:spacing w:line="240" w:lineRule="auto"/>
            </w:pPr>
            <w:r>
              <w:t>Output</w:t>
            </w:r>
          </w:p>
        </w:tc>
      </w:tr>
      <w:tr w:rsidR="00314B75" w14:paraId="4C15AE2D" w14:textId="77777777" w:rsidTr="00314B75">
        <w:trPr>
          <w:trHeight w:val="432"/>
        </w:trPr>
        <w:tc>
          <w:tcPr>
            <w:tcW w:w="2160" w:type="dxa"/>
            <w:vAlign w:val="center"/>
          </w:tcPr>
          <w:p w14:paraId="0AE0EC5E" w14:textId="3719585B" w:rsidR="00314B75" w:rsidRDefault="00E83745" w:rsidP="00E85637">
            <w:pPr>
              <w:spacing w:line="240" w:lineRule="auto"/>
            </w:pPr>
            <w:proofErr w:type="spellStart"/>
            <w:r>
              <w:t>totalPartsCharge</w:t>
            </w:r>
            <w:proofErr w:type="spellEnd"/>
          </w:p>
        </w:tc>
        <w:tc>
          <w:tcPr>
            <w:tcW w:w="6030" w:type="dxa"/>
          </w:tcPr>
          <w:p w14:paraId="71D88E03" w14:textId="72D327F4" w:rsidR="00314B75" w:rsidRDefault="00E83745" w:rsidP="00E85637">
            <w:pPr>
              <w:spacing w:line="240" w:lineRule="auto"/>
            </w:pPr>
            <w:r>
              <w:t xml:space="preserve">Calculate the tax charge </w:t>
            </w:r>
            <w:r w:rsidR="00D23838">
              <w:t>by multiplying</w:t>
            </w:r>
            <w:r w:rsidR="0003027E">
              <w:t xml:space="preserve"> </w:t>
            </w:r>
            <w:proofErr w:type="spellStart"/>
            <w:r w:rsidR="0003027E">
              <w:t>totalPartsCharge</w:t>
            </w:r>
            <w:proofErr w:type="spellEnd"/>
            <w:r w:rsidR="0003027E">
              <w:t xml:space="preserve"> by the field constant TAX</w:t>
            </w:r>
          </w:p>
        </w:tc>
        <w:tc>
          <w:tcPr>
            <w:tcW w:w="2790" w:type="dxa"/>
          </w:tcPr>
          <w:p w14:paraId="24AAEB68" w14:textId="572DE359" w:rsidR="00314B75" w:rsidRDefault="00D23838" w:rsidP="00E85637">
            <w:pPr>
              <w:spacing w:line="240" w:lineRule="auto"/>
            </w:pPr>
            <w:proofErr w:type="spellStart"/>
            <w:r>
              <w:t>taxOnParts</w:t>
            </w:r>
            <w:proofErr w:type="spellEnd"/>
          </w:p>
        </w:tc>
      </w:tr>
    </w:tbl>
    <w:p w14:paraId="63AC47CD" w14:textId="77777777" w:rsidR="00314B75" w:rsidRDefault="00314B75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3780"/>
        <w:gridCol w:w="4410"/>
        <w:gridCol w:w="2790"/>
      </w:tblGrid>
      <w:tr w:rsidR="0003027E" w14:paraId="376568AE" w14:textId="77777777" w:rsidTr="00B975B0">
        <w:trPr>
          <w:trHeight w:val="432"/>
        </w:trPr>
        <w:tc>
          <w:tcPr>
            <w:tcW w:w="8190" w:type="dxa"/>
            <w:gridSpan w:val="2"/>
          </w:tcPr>
          <w:p w14:paraId="221468DD" w14:textId="31E719C5" w:rsidR="0003027E" w:rsidRDefault="0003027E" w:rsidP="00E85637">
            <w:pPr>
              <w:spacing w:line="240" w:lineRule="auto"/>
            </w:pPr>
            <w:r>
              <w:t xml:space="preserve">Method : </w:t>
            </w:r>
            <w:proofErr w:type="spellStart"/>
            <w:r>
              <w:t>T</w:t>
            </w:r>
            <w:r w:rsidR="003C24FB">
              <w:t>otalCharges</w:t>
            </w:r>
            <w:proofErr w:type="spellEnd"/>
          </w:p>
        </w:tc>
        <w:tc>
          <w:tcPr>
            <w:tcW w:w="2790" w:type="dxa"/>
          </w:tcPr>
          <w:p w14:paraId="0407B989" w14:textId="77777777" w:rsidR="0003027E" w:rsidRDefault="0003027E" w:rsidP="00E85637">
            <w:pPr>
              <w:spacing w:line="240" w:lineRule="auto"/>
            </w:pPr>
            <w:r>
              <w:t>Method Type: Out</w:t>
            </w:r>
          </w:p>
        </w:tc>
      </w:tr>
      <w:tr w:rsidR="0003027E" w14:paraId="1C3952DE" w14:textId="77777777" w:rsidTr="00FB122C">
        <w:trPr>
          <w:tblHeader/>
        </w:trPr>
        <w:tc>
          <w:tcPr>
            <w:tcW w:w="3780" w:type="dxa"/>
            <w:shd w:val="clear" w:color="auto" w:fill="D9D9D9" w:themeFill="background1" w:themeFillShade="D9"/>
          </w:tcPr>
          <w:p w14:paraId="486D9F9F" w14:textId="77777777" w:rsidR="0003027E" w:rsidRDefault="0003027E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30916A62" w14:textId="77777777" w:rsidR="0003027E" w:rsidRDefault="0003027E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5AB005A" w14:textId="77777777" w:rsidR="0003027E" w:rsidRDefault="0003027E" w:rsidP="00E85637">
            <w:pPr>
              <w:spacing w:line="240" w:lineRule="auto"/>
            </w:pPr>
            <w:r>
              <w:t>Output</w:t>
            </w:r>
          </w:p>
        </w:tc>
      </w:tr>
      <w:tr w:rsidR="0003027E" w14:paraId="65CBDA8A" w14:textId="77777777" w:rsidTr="00FB122C">
        <w:trPr>
          <w:trHeight w:val="432"/>
        </w:trPr>
        <w:tc>
          <w:tcPr>
            <w:tcW w:w="3780" w:type="dxa"/>
            <w:vAlign w:val="center"/>
          </w:tcPr>
          <w:p w14:paraId="346500B7" w14:textId="584BEB44" w:rsidR="003C24FB" w:rsidRDefault="003C24FB" w:rsidP="00E85637">
            <w:pPr>
              <w:spacing w:line="240" w:lineRule="auto"/>
            </w:pPr>
            <w:proofErr w:type="spellStart"/>
            <w:r>
              <w:t>totalOilLubeCharges</w:t>
            </w:r>
            <w:proofErr w:type="spellEnd"/>
            <w:r w:rsidR="00FB122C">
              <w:t xml:space="preserve">, </w:t>
            </w:r>
            <w:proofErr w:type="spellStart"/>
            <w:r>
              <w:t>totalFlushCharges</w:t>
            </w:r>
            <w:proofErr w:type="spellEnd"/>
          </w:p>
          <w:p w14:paraId="48D6771A" w14:textId="7EF5426D" w:rsidR="004363DE" w:rsidRDefault="004363DE" w:rsidP="00E85637">
            <w:pPr>
              <w:spacing w:line="240" w:lineRule="auto"/>
            </w:pPr>
            <w:proofErr w:type="spellStart"/>
            <w:r>
              <w:t>totalMiscCharges</w:t>
            </w:r>
            <w:proofErr w:type="spellEnd"/>
            <w:r w:rsidR="00FB122C">
              <w:t xml:space="preserve">, </w:t>
            </w:r>
            <w:proofErr w:type="spellStart"/>
            <w:r>
              <w:t>totalPartsCharge</w:t>
            </w:r>
            <w:proofErr w:type="spellEnd"/>
          </w:p>
          <w:p w14:paraId="5E2CBDC7" w14:textId="1EBC093B" w:rsidR="004363DE" w:rsidRDefault="004363DE" w:rsidP="00E85637">
            <w:pPr>
              <w:spacing w:line="240" w:lineRule="auto"/>
            </w:pPr>
            <w:proofErr w:type="spellStart"/>
            <w:r>
              <w:t>totalLaborCharge</w:t>
            </w:r>
            <w:proofErr w:type="spellEnd"/>
            <w:r w:rsidR="00FB122C">
              <w:t xml:space="preserve">, </w:t>
            </w:r>
            <w:proofErr w:type="spellStart"/>
            <w:r>
              <w:t>taxOnLabor</w:t>
            </w:r>
            <w:proofErr w:type="spellEnd"/>
          </w:p>
        </w:tc>
        <w:tc>
          <w:tcPr>
            <w:tcW w:w="4410" w:type="dxa"/>
          </w:tcPr>
          <w:p w14:paraId="75795ECB" w14:textId="46006F27" w:rsidR="0003027E" w:rsidRDefault="00274E1D" w:rsidP="00E85637">
            <w:pPr>
              <w:spacing w:line="240" w:lineRule="auto"/>
            </w:pPr>
            <w:r>
              <w:t xml:space="preserve">Calculate the </w:t>
            </w:r>
            <w:proofErr w:type="spellStart"/>
            <w:r>
              <w:t>totalCharges</w:t>
            </w:r>
            <w:proofErr w:type="spellEnd"/>
            <w:r>
              <w:t xml:space="preserve"> by adding </w:t>
            </w:r>
            <w:proofErr w:type="gramStart"/>
            <w:r>
              <w:t>all of</w:t>
            </w:r>
            <w:proofErr w:type="gramEnd"/>
            <w:r>
              <w:t xml:space="preserve"> the input variables</w:t>
            </w:r>
          </w:p>
        </w:tc>
        <w:tc>
          <w:tcPr>
            <w:tcW w:w="2790" w:type="dxa"/>
          </w:tcPr>
          <w:p w14:paraId="4C369A57" w14:textId="15EBA5E1" w:rsidR="0003027E" w:rsidRDefault="00E06485" w:rsidP="00E85637">
            <w:pPr>
              <w:spacing w:line="240" w:lineRule="auto"/>
            </w:pPr>
            <w:proofErr w:type="spellStart"/>
            <w:r>
              <w:t>totalCharges</w:t>
            </w:r>
            <w:proofErr w:type="spellEnd"/>
          </w:p>
        </w:tc>
      </w:tr>
    </w:tbl>
    <w:p w14:paraId="496AD258" w14:textId="77777777" w:rsidR="0003027E" w:rsidRDefault="0003027E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6030"/>
        <w:gridCol w:w="2790"/>
      </w:tblGrid>
      <w:tr w:rsidR="002E36EF" w14:paraId="091DDBD8" w14:textId="77777777" w:rsidTr="00B975B0">
        <w:trPr>
          <w:trHeight w:val="432"/>
        </w:trPr>
        <w:tc>
          <w:tcPr>
            <w:tcW w:w="8190" w:type="dxa"/>
            <w:gridSpan w:val="2"/>
          </w:tcPr>
          <w:p w14:paraId="3AEB4217" w14:textId="2ECB3431" w:rsidR="002E36EF" w:rsidRDefault="002E36EF" w:rsidP="00E85637">
            <w:pPr>
              <w:spacing w:line="240" w:lineRule="auto"/>
            </w:pPr>
            <w:r>
              <w:t xml:space="preserve">Method : </w:t>
            </w:r>
            <w:proofErr w:type="spellStart"/>
            <w:r w:rsidR="00E345ED">
              <w:t>ServicesAndLabor</w:t>
            </w:r>
            <w:proofErr w:type="spellEnd"/>
          </w:p>
        </w:tc>
        <w:tc>
          <w:tcPr>
            <w:tcW w:w="2790" w:type="dxa"/>
          </w:tcPr>
          <w:p w14:paraId="6E5334CF" w14:textId="77777777" w:rsidR="002E36EF" w:rsidRDefault="002E36EF" w:rsidP="00E85637">
            <w:pPr>
              <w:spacing w:line="240" w:lineRule="auto"/>
            </w:pPr>
            <w:r>
              <w:t>Method Type: Out</w:t>
            </w:r>
          </w:p>
        </w:tc>
      </w:tr>
      <w:tr w:rsidR="002E36EF" w14:paraId="79E8A767" w14:textId="77777777" w:rsidTr="00B975B0">
        <w:trPr>
          <w:tblHeader/>
        </w:trPr>
        <w:tc>
          <w:tcPr>
            <w:tcW w:w="2160" w:type="dxa"/>
            <w:shd w:val="clear" w:color="auto" w:fill="D9D9D9" w:themeFill="background1" w:themeFillShade="D9"/>
          </w:tcPr>
          <w:p w14:paraId="59879DA5" w14:textId="77777777" w:rsidR="002E36EF" w:rsidRDefault="002E36EF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42B7BB47" w14:textId="77777777" w:rsidR="002E36EF" w:rsidRDefault="002E36EF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D9861B2" w14:textId="77777777" w:rsidR="002E36EF" w:rsidRDefault="002E36EF" w:rsidP="00E85637">
            <w:pPr>
              <w:spacing w:line="240" w:lineRule="auto"/>
            </w:pPr>
            <w:r>
              <w:t>Output</w:t>
            </w:r>
          </w:p>
        </w:tc>
      </w:tr>
      <w:tr w:rsidR="002E36EF" w14:paraId="4F52A067" w14:textId="77777777" w:rsidTr="00B975B0">
        <w:trPr>
          <w:trHeight w:val="432"/>
        </w:trPr>
        <w:tc>
          <w:tcPr>
            <w:tcW w:w="2160" w:type="dxa"/>
            <w:vAlign w:val="center"/>
          </w:tcPr>
          <w:p w14:paraId="3EF1FDEA" w14:textId="77777777" w:rsidR="002E36EF" w:rsidRDefault="00E345ED" w:rsidP="00E85637">
            <w:pPr>
              <w:spacing w:line="240" w:lineRule="auto"/>
            </w:pPr>
            <w:proofErr w:type="spellStart"/>
            <w:r>
              <w:t>totalCharges</w:t>
            </w:r>
            <w:proofErr w:type="spellEnd"/>
          </w:p>
          <w:p w14:paraId="2D10BB3E" w14:textId="77777777" w:rsidR="00E345ED" w:rsidRDefault="00E345ED" w:rsidP="00E85637">
            <w:pPr>
              <w:spacing w:line="240" w:lineRule="auto"/>
            </w:pPr>
            <w:proofErr w:type="spellStart"/>
            <w:r>
              <w:t>taxOnParts</w:t>
            </w:r>
            <w:proofErr w:type="spellEnd"/>
          </w:p>
          <w:p w14:paraId="6D6B0E08" w14:textId="0CF51A0B" w:rsidR="00E345ED" w:rsidRDefault="00E345ED" w:rsidP="00E85637">
            <w:pPr>
              <w:spacing w:line="240" w:lineRule="auto"/>
            </w:pPr>
            <w:proofErr w:type="spellStart"/>
            <w:r>
              <w:t>totalPartsCharges</w:t>
            </w:r>
            <w:proofErr w:type="spellEnd"/>
          </w:p>
        </w:tc>
        <w:tc>
          <w:tcPr>
            <w:tcW w:w="6030" w:type="dxa"/>
          </w:tcPr>
          <w:p w14:paraId="3F062D3C" w14:textId="15B4F9D9" w:rsidR="002E36EF" w:rsidRDefault="008770C5" w:rsidP="00E85637">
            <w:pPr>
              <w:spacing w:line="240" w:lineRule="auto"/>
            </w:pPr>
            <w:r>
              <w:t xml:space="preserve">Calculate the total charges for services and labor by subtracting </w:t>
            </w:r>
            <w:proofErr w:type="spellStart"/>
            <w:r>
              <w:t>taxOnParts</w:t>
            </w:r>
            <w:proofErr w:type="spellEnd"/>
            <w:r>
              <w:t xml:space="preserve"> &amp; </w:t>
            </w:r>
            <w:proofErr w:type="spellStart"/>
            <w:r>
              <w:t>totalPartsCharges</w:t>
            </w:r>
            <w:proofErr w:type="spellEnd"/>
            <w:r>
              <w:t xml:space="preserve"> from </w:t>
            </w:r>
            <w:proofErr w:type="spellStart"/>
            <w:r>
              <w:t>totalCharges</w:t>
            </w:r>
            <w:proofErr w:type="spellEnd"/>
          </w:p>
        </w:tc>
        <w:tc>
          <w:tcPr>
            <w:tcW w:w="2790" w:type="dxa"/>
          </w:tcPr>
          <w:p w14:paraId="6B023907" w14:textId="273CA3A8" w:rsidR="002E36EF" w:rsidRDefault="00E345ED" w:rsidP="00E85637">
            <w:pPr>
              <w:spacing w:line="240" w:lineRule="auto"/>
            </w:pPr>
            <w:proofErr w:type="spellStart"/>
            <w:r>
              <w:t>servicesAndLaborTotal</w:t>
            </w:r>
            <w:proofErr w:type="spellEnd"/>
          </w:p>
        </w:tc>
      </w:tr>
    </w:tbl>
    <w:p w14:paraId="47C95E5C" w14:textId="77777777" w:rsidR="00FB122C" w:rsidRDefault="00FB122C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245"/>
        <w:gridCol w:w="5977"/>
        <w:gridCol w:w="2758"/>
      </w:tblGrid>
      <w:tr w:rsidR="004740E0" w14:paraId="701F5B97" w14:textId="77777777" w:rsidTr="00B975B0">
        <w:trPr>
          <w:trHeight w:val="432"/>
        </w:trPr>
        <w:tc>
          <w:tcPr>
            <w:tcW w:w="8190" w:type="dxa"/>
            <w:gridSpan w:val="2"/>
          </w:tcPr>
          <w:p w14:paraId="4B014FEC" w14:textId="1EE6215C" w:rsidR="0006115C" w:rsidRDefault="0006115C" w:rsidP="00E85637">
            <w:pPr>
              <w:spacing w:line="240" w:lineRule="auto"/>
            </w:pPr>
            <w:r>
              <w:t xml:space="preserve">Method : </w:t>
            </w:r>
            <w:proofErr w:type="spellStart"/>
            <w:r>
              <w:t>PopulateLabels</w:t>
            </w:r>
            <w:proofErr w:type="spellEnd"/>
          </w:p>
        </w:tc>
        <w:tc>
          <w:tcPr>
            <w:tcW w:w="2790" w:type="dxa"/>
          </w:tcPr>
          <w:p w14:paraId="0C63EA47" w14:textId="1E34B6AB" w:rsidR="0006115C" w:rsidRDefault="0006115C" w:rsidP="00E85637">
            <w:pPr>
              <w:spacing w:line="240" w:lineRule="auto"/>
            </w:pPr>
            <w:r>
              <w:t xml:space="preserve">Method Type: </w:t>
            </w:r>
            <w:r>
              <w:t>Void</w:t>
            </w:r>
          </w:p>
        </w:tc>
      </w:tr>
      <w:tr w:rsidR="004740E0" w14:paraId="45BA513B" w14:textId="77777777" w:rsidTr="00B975B0">
        <w:trPr>
          <w:tblHeader/>
        </w:trPr>
        <w:tc>
          <w:tcPr>
            <w:tcW w:w="2160" w:type="dxa"/>
            <w:shd w:val="clear" w:color="auto" w:fill="D9D9D9" w:themeFill="background1" w:themeFillShade="D9"/>
          </w:tcPr>
          <w:p w14:paraId="7E0999BA" w14:textId="77777777" w:rsidR="0006115C" w:rsidRDefault="0006115C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515B67BC" w14:textId="77777777" w:rsidR="0006115C" w:rsidRDefault="0006115C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AA7782E" w14:textId="77777777" w:rsidR="0006115C" w:rsidRDefault="0006115C" w:rsidP="00E85637">
            <w:pPr>
              <w:spacing w:line="240" w:lineRule="auto"/>
            </w:pPr>
            <w:r>
              <w:t>Output</w:t>
            </w:r>
          </w:p>
        </w:tc>
      </w:tr>
      <w:tr w:rsidR="004740E0" w14:paraId="7FCBF79C" w14:textId="77777777" w:rsidTr="00B975B0">
        <w:trPr>
          <w:trHeight w:val="432"/>
        </w:trPr>
        <w:tc>
          <w:tcPr>
            <w:tcW w:w="2160" w:type="dxa"/>
            <w:vAlign w:val="center"/>
          </w:tcPr>
          <w:p w14:paraId="7C917EAB" w14:textId="77777777" w:rsidR="0006115C" w:rsidRDefault="00FB122C" w:rsidP="00E85637">
            <w:pPr>
              <w:spacing w:line="240" w:lineRule="auto"/>
            </w:pPr>
            <w:proofErr w:type="spellStart"/>
            <w:r>
              <w:t>servicesAndLaborTotal</w:t>
            </w:r>
            <w:proofErr w:type="spellEnd"/>
          </w:p>
          <w:p w14:paraId="417CC90C" w14:textId="77777777" w:rsidR="00FB122C" w:rsidRDefault="00FB122C" w:rsidP="00E85637">
            <w:pPr>
              <w:spacing w:line="240" w:lineRule="auto"/>
            </w:pPr>
            <w:proofErr w:type="spellStart"/>
            <w:r>
              <w:t>totalPartsCharges</w:t>
            </w:r>
            <w:proofErr w:type="spellEnd"/>
          </w:p>
          <w:p w14:paraId="5A6F6CF0" w14:textId="77777777" w:rsidR="00FB122C" w:rsidRDefault="00FB122C" w:rsidP="00E85637">
            <w:pPr>
              <w:spacing w:line="240" w:lineRule="auto"/>
            </w:pPr>
            <w:proofErr w:type="spellStart"/>
            <w:r>
              <w:t>taxOnParts</w:t>
            </w:r>
            <w:proofErr w:type="spellEnd"/>
          </w:p>
          <w:p w14:paraId="17CB1A14" w14:textId="6259B117" w:rsidR="00FB122C" w:rsidRDefault="00FB122C" w:rsidP="00E85637">
            <w:pPr>
              <w:spacing w:line="240" w:lineRule="auto"/>
            </w:pPr>
            <w:proofErr w:type="spellStart"/>
            <w:r>
              <w:t>totalCharges</w:t>
            </w:r>
            <w:proofErr w:type="spellEnd"/>
          </w:p>
        </w:tc>
        <w:tc>
          <w:tcPr>
            <w:tcW w:w="6030" w:type="dxa"/>
          </w:tcPr>
          <w:p w14:paraId="22C76DD5" w14:textId="4BA62955" w:rsidR="00FB122C" w:rsidRDefault="00FB122C" w:rsidP="00E85637">
            <w:pPr>
              <w:spacing w:line="240" w:lineRule="auto"/>
            </w:pPr>
            <w:r>
              <w:t xml:space="preserve">Populate the </w:t>
            </w:r>
            <w:r w:rsidR="004B4057">
              <w:t xml:space="preserve">Text properties of the </w:t>
            </w:r>
            <w:r>
              <w:t>following labels:</w:t>
            </w:r>
          </w:p>
          <w:p w14:paraId="2FEB5205" w14:textId="77777777" w:rsidR="00052D63" w:rsidRDefault="004B4057" w:rsidP="00E85637">
            <w:pPr>
              <w:spacing w:line="240" w:lineRule="auto"/>
            </w:pPr>
            <w:proofErr w:type="spellStart"/>
            <w:r>
              <w:t>servicesAndLaborDisplayLabel</w:t>
            </w:r>
            <w:proofErr w:type="spellEnd"/>
          </w:p>
          <w:p w14:paraId="33054BBE" w14:textId="77777777" w:rsidR="00052D63" w:rsidRDefault="004740E0" w:rsidP="00E85637">
            <w:pPr>
              <w:spacing w:line="240" w:lineRule="auto"/>
            </w:pPr>
            <w:proofErr w:type="spellStart"/>
            <w:r>
              <w:t>partsSummaryDisplayLabel</w:t>
            </w:r>
            <w:proofErr w:type="spellEnd"/>
          </w:p>
          <w:p w14:paraId="188AD75A" w14:textId="77777777" w:rsidR="00052D63" w:rsidRDefault="00052D63" w:rsidP="00E85637">
            <w:pPr>
              <w:spacing w:line="240" w:lineRule="auto"/>
            </w:pPr>
            <w:proofErr w:type="spellStart"/>
            <w:r>
              <w:t>taxDisplayLabel</w:t>
            </w:r>
            <w:proofErr w:type="spellEnd"/>
          </w:p>
          <w:p w14:paraId="65B43C58" w14:textId="7F6D20A8" w:rsidR="004B4057" w:rsidRDefault="00052D63" w:rsidP="00E85637">
            <w:pPr>
              <w:spacing w:line="240" w:lineRule="auto"/>
            </w:pPr>
            <w:r>
              <w:t xml:space="preserve"> </w:t>
            </w:r>
            <w:proofErr w:type="spellStart"/>
            <w:r>
              <w:t>totalFeesDisplayLabel</w:t>
            </w:r>
            <w:proofErr w:type="spellEnd"/>
          </w:p>
        </w:tc>
        <w:tc>
          <w:tcPr>
            <w:tcW w:w="2790" w:type="dxa"/>
          </w:tcPr>
          <w:p w14:paraId="4E7BD5F5" w14:textId="56AF1EF9" w:rsidR="0006115C" w:rsidRDefault="00FB122C" w:rsidP="00E85637">
            <w:pPr>
              <w:spacing w:line="240" w:lineRule="auto"/>
            </w:pPr>
            <w:r>
              <w:t>N/A</w:t>
            </w:r>
          </w:p>
        </w:tc>
      </w:tr>
    </w:tbl>
    <w:p w14:paraId="728DF51D" w14:textId="77777777" w:rsidR="0006115C" w:rsidRDefault="0006115C" w:rsidP="00E85637">
      <w:pPr>
        <w:spacing w:line="240" w:lineRule="auto"/>
      </w:pPr>
    </w:p>
    <w:p w14:paraId="1944383D" w14:textId="77777777" w:rsidR="00E85637" w:rsidRDefault="00E85637" w:rsidP="00E85637">
      <w:pPr>
        <w:spacing w:line="240" w:lineRule="auto"/>
      </w:pPr>
    </w:p>
    <w:p w14:paraId="2C704BAE" w14:textId="77777777" w:rsidR="00E85637" w:rsidRDefault="00E85637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6030"/>
        <w:gridCol w:w="2790"/>
      </w:tblGrid>
      <w:tr w:rsidR="0071386A" w14:paraId="268F0570" w14:textId="77777777" w:rsidTr="00B975B0">
        <w:trPr>
          <w:trHeight w:val="432"/>
        </w:trPr>
        <w:tc>
          <w:tcPr>
            <w:tcW w:w="8190" w:type="dxa"/>
            <w:gridSpan w:val="2"/>
          </w:tcPr>
          <w:p w14:paraId="4664B0C4" w14:textId="13E74930" w:rsidR="0071386A" w:rsidRDefault="0071386A" w:rsidP="00E85637">
            <w:pPr>
              <w:spacing w:line="240" w:lineRule="auto"/>
            </w:pPr>
            <w:r>
              <w:lastRenderedPageBreak/>
              <w:t xml:space="preserve">Method : </w:t>
            </w:r>
            <w:proofErr w:type="spellStart"/>
            <w:r w:rsidR="004F6F42">
              <w:t>ClearOilLube</w:t>
            </w:r>
            <w:proofErr w:type="spellEnd"/>
          </w:p>
        </w:tc>
        <w:tc>
          <w:tcPr>
            <w:tcW w:w="2790" w:type="dxa"/>
          </w:tcPr>
          <w:p w14:paraId="1FDE19C3" w14:textId="77777777" w:rsidR="0071386A" w:rsidRDefault="0071386A" w:rsidP="00E85637">
            <w:pPr>
              <w:spacing w:line="240" w:lineRule="auto"/>
            </w:pPr>
            <w:r>
              <w:t>Method Type: Void</w:t>
            </w:r>
          </w:p>
        </w:tc>
      </w:tr>
      <w:tr w:rsidR="0071386A" w14:paraId="7BCA3E31" w14:textId="77777777" w:rsidTr="00B975B0">
        <w:trPr>
          <w:tblHeader/>
        </w:trPr>
        <w:tc>
          <w:tcPr>
            <w:tcW w:w="2160" w:type="dxa"/>
            <w:shd w:val="clear" w:color="auto" w:fill="D9D9D9" w:themeFill="background1" w:themeFillShade="D9"/>
          </w:tcPr>
          <w:p w14:paraId="57D06AFC" w14:textId="77777777" w:rsidR="0071386A" w:rsidRDefault="0071386A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71A52275" w14:textId="77777777" w:rsidR="0071386A" w:rsidRDefault="0071386A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727C555" w14:textId="77777777" w:rsidR="0071386A" w:rsidRDefault="0071386A" w:rsidP="00E85637">
            <w:pPr>
              <w:spacing w:line="240" w:lineRule="auto"/>
            </w:pPr>
            <w:r>
              <w:t>Output</w:t>
            </w:r>
          </w:p>
        </w:tc>
      </w:tr>
      <w:tr w:rsidR="0071386A" w14:paraId="3FFEAB32" w14:textId="77777777" w:rsidTr="00B975B0">
        <w:trPr>
          <w:trHeight w:val="432"/>
        </w:trPr>
        <w:tc>
          <w:tcPr>
            <w:tcW w:w="2160" w:type="dxa"/>
            <w:vAlign w:val="center"/>
          </w:tcPr>
          <w:p w14:paraId="3A62FA66" w14:textId="61B2B814" w:rsidR="0071386A" w:rsidRDefault="0071386A" w:rsidP="00E85637">
            <w:pPr>
              <w:spacing w:line="240" w:lineRule="auto"/>
            </w:pPr>
            <w:r>
              <w:t>N/A</w:t>
            </w:r>
          </w:p>
        </w:tc>
        <w:tc>
          <w:tcPr>
            <w:tcW w:w="6030" w:type="dxa"/>
          </w:tcPr>
          <w:p w14:paraId="32069D1C" w14:textId="77777777" w:rsidR="0071386A" w:rsidRDefault="00DF0E6A" w:rsidP="00E85637">
            <w:pPr>
              <w:spacing w:line="240" w:lineRule="auto"/>
            </w:pPr>
            <w:r>
              <w:t>Set the Checked property to false for the following:</w:t>
            </w:r>
          </w:p>
          <w:p w14:paraId="2A31E169" w14:textId="0F5DE97C" w:rsidR="00DF0E6A" w:rsidRDefault="00DF0E6A" w:rsidP="00E85637">
            <w:pPr>
              <w:spacing w:line="240" w:lineRule="auto"/>
            </w:pPr>
            <w:proofErr w:type="spellStart"/>
            <w:r>
              <w:t>oilChangeCheckBox</w:t>
            </w:r>
            <w:proofErr w:type="spellEnd"/>
          </w:p>
          <w:p w14:paraId="3D766A49" w14:textId="3CE41A9D" w:rsidR="00DF0E6A" w:rsidRDefault="00DF0E6A" w:rsidP="00E85637">
            <w:pPr>
              <w:spacing w:line="240" w:lineRule="auto"/>
            </w:pPr>
            <w:proofErr w:type="spellStart"/>
            <w:r>
              <w:t>lubeJobCheckBox</w:t>
            </w:r>
            <w:proofErr w:type="spellEnd"/>
          </w:p>
        </w:tc>
        <w:tc>
          <w:tcPr>
            <w:tcW w:w="2790" w:type="dxa"/>
          </w:tcPr>
          <w:p w14:paraId="02D85342" w14:textId="77777777" w:rsidR="0071386A" w:rsidRDefault="0071386A" w:rsidP="00E85637">
            <w:pPr>
              <w:spacing w:line="240" w:lineRule="auto"/>
            </w:pPr>
            <w:r>
              <w:t>N/A</w:t>
            </w:r>
          </w:p>
        </w:tc>
      </w:tr>
    </w:tbl>
    <w:p w14:paraId="0057E123" w14:textId="77777777" w:rsidR="0071386A" w:rsidRDefault="0071386A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6030"/>
        <w:gridCol w:w="2790"/>
      </w:tblGrid>
      <w:tr w:rsidR="004F6F42" w14:paraId="593346C2" w14:textId="77777777" w:rsidTr="00B975B0">
        <w:trPr>
          <w:trHeight w:val="432"/>
        </w:trPr>
        <w:tc>
          <w:tcPr>
            <w:tcW w:w="8190" w:type="dxa"/>
            <w:gridSpan w:val="2"/>
          </w:tcPr>
          <w:p w14:paraId="2CB1F46F" w14:textId="1012928E" w:rsidR="004F6F42" w:rsidRDefault="004F6F42" w:rsidP="00E85637">
            <w:pPr>
              <w:spacing w:line="240" w:lineRule="auto"/>
            </w:pPr>
            <w:r>
              <w:t xml:space="preserve">Method : </w:t>
            </w:r>
            <w:proofErr w:type="spellStart"/>
            <w:r>
              <w:t>Clear</w:t>
            </w:r>
            <w:r>
              <w:t>Flushes</w:t>
            </w:r>
            <w:proofErr w:type="spellEnd"/>
          </w:p>
        </w:tc>
        <w:tc>
          <w:tcPr>
            <w:tcW w:w="2790" w:type="dxa"/>
          </w:tcPr>
          <w:p w14:paraId="41FB1A78" w14:textId="77777777" w:rsidR="004F6F42" w:rsidRDefault="004F6F42" w:rsidP="00E85637">
            <w:pPr>
              <w:spacing w:line="240" w:lineRule="auto"/>
            </w:pPr>
            <w:r>
              <w:t>Method Type: Void</w:t>
            </w:r>
          </w:p>
        </w:tc>
      </w:tr>
      <w:tr w:rsidR="004F6F42" w14:paraId="66A7B6FF" w14:textId="77777777" w:rsidTr="00B975B0">
        <w:trPr>
          <w:tblHeader/>
        </w:trPr>
        <w:tc>
          <w:tcPr>
            <w:tcW w:w="2160" w:type="dxa"/>
            <w:shd w:val="clear" w:color="auto" w:fill="D9D9D9" w:themeFill="background1" w:themeFillShade="D9"/>
          </w:tcPr>
          <w:p w14:paraId="1F2E602A" w14:textId="77777777" w:rsidR="004F6F42" w:rsidRDefault="004F6F42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512BDD02" w14:textId="77777777" w:rsidR="004F6F42" w:rsidRDefault="004F6F42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ACA86F2" w14:textId="77777777" w:rsidR="004F6F42" w:rsidRDefault="004F6F42" w:rsidP="00E85637">
            <w:pPr>
              <w:spacing w:line="240" w:lineRule="auto"/>
            </w:pPr>
            <w:r>
              <w:t>Output</w:t>
            </w:r>
          </w:p>
        </w:tc>
      </w:tr>
      <w:tr w:rsidR="004F6F42" w14:paraId="0193D350" w14:textId="77777777" w:rsidTr="00B975B0">
        <w:trPr>
          <w:trHeight w:val="432"/>
        </w:trPr>
        <w:tc>
          <w:tcPr>
            <w:tcW w:w="2160" w:type="dxa"/>
            <w:vAlign w:val="center"/>
          </w:tcPr>
          <w:p w14:paraId="4B24409C" w14:textId="77777777" w:rsidR="004F6F42" w:rsidRDefault="004F6F42" w:rsidP="00E85637">
            <w:pPr>
              <w:spacing w:line="240" w:lineRule="auto"/>
            </w:pPr>
            <w:r>
              <w:t>N/A</w:t>
            </w:r>
          </w:p>
        </w:tc>
        <w:tc>
          <w:tcPr>
            <w:tcW w:w="6030" w:type="dxa"/>
          </w:tcPr>
          <w:p w14:paraId="48CF70B2" w14:textId="77777777" w:rsidR="004F6F42" w:rsidRDefault="004F6F42" w:rsidP="00E85637">
            <w:pPr>
              <w:spacing w:line="240" w:lineRule="auto"/>
            </w:pPr>
            <w:r>
              <w:t>Set the Checked property to false for the following:</w:t>
            </w:r>
          </w:p>
          <w:p w14:paraId="59233634" w14:textId="71F9E5A3" w:rsidR="004F6F42" w:rsidRDefault="00A73B9E" w:rsidP="00E85637">
            <w:pPr>
              <w:spacing w:line="240" w:lineRule="auto"/>
            </w:pPr>
            <w:proofErr w:type="spellStart"/>
            <w:r>
              <w:t>radiatorFlushCheckBox</w:t>
            </w:r>
            <w:proofErr w:type="spellEnd"/>
          </w:p>
          <w:p w14:paraId="36E3450E" w14:textId="267754EF" w:rsidR="004F6F42" w:rsidRDefault="00A73B9E" w:rsidP="00E85637">
            <w:pPr>
              <w:spacing w:line="240" w:lineRule="auto"/>
            </w:pPr>
            <w:proofErr w:type="spellStart"/>
            <w:r>
              <w:t>transmissionFlushCheckBox</w:t>
            </w:r>
            <w:proofErr w:type="spellEnd"/>
          </w:p>
        </w:tc>
        <w:tc>
          <w:tcPr>
            <w:tcW w:w="2790" w:type="dxa"/>
          </w:tcPr>
          <w:p w14:paraId="47DCED99" w14:textId="77777777" w:rsidR="004F6F42" w:rsidRDefault="004F6F42" w:rsidP="00E85637">
            <w:pPr>
              <w:spacing w:line="240" w:lineRule="auto"/>
            </w:pPr>
            <w:r>
              <w:t>N/A</w:t>
            </w:r>
          </w:p>
        </w:tc>
      </w:tr>
    </w:tbl>
    <w:p w14:paraId="1AF7BA47" w14:textId="77777777" w:rsidR="004F6F42" w:rsidRDefault="004F6F42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6030"/>
        <w:gridCol w:w="2790"/>
      </w:tblGrid>
      <w:tr w:rsidR="00A73B9E" w14:paraId="3EADA67D" w14:textId="77777777" w:rsidTr="00B975B0">
        <w:trPr>
          <w:trHeight w:val="432"/>
        </w:trPr>
        <w:tc>
          <w:tcPr>
            <w:tcW w:w="8190" w:type="dxa"/>
            <w:gridSpan w:val="2"/>
          </w:tcPr>
          <w:p w14:paraId="19F30D81" w14:textId="1EE249B4" w:rsidR="00A73B9E" w:rsidRDefault="00A73B9E" w:rsidP="00E85637">
            <w:pPr>
              <w:spacing w:line="240" w:lineRule="auto"/>
            </w:pPr>
            <w:r>
              <w:t xml:space="preserve">Method : </w:t>
            </w:r>
            <w:proofErr w:type="spellStart"/>
            <w:r>
              <w:t>Clear</w:t>
            </w:r>
            <w:r w:rsidR="00E15B3E">
              <w:t>Misc</w:t>
            </w:r>
            <w:proofErr w:type="spellEnd"/>
          </w:p>
        </w:tc>
        <w:tc>
          <w:tcPr>
            <w:tcW w:w="2790" w:type="dxa"/>
          </w:tcPr>
          <w:p w14:paraId="1C59DE30" w14:textId="77777777" w:rsidR="00A73B9E" w:rsidRDefault="00A73B9E" w:rsidP="00E85637">
            <w:pPr>
              <w:spacing w:line="240" w:lineRule="auto"/>
            </w:pPr>
            <w:r>
              <w:t>Method Type: Void</w:t>
            </w:r>
          </w:p>
        </w:tc>
      </w:tr>
      <w:tr w:rsidR="00A73B9E" w14:paraId="685C7586" w14:textId="77777777" w:rsidTr="00B975B0">
        <w:trPr>
          <w:tblHeader/>
        </w:trPr>
        <w:tc>
          <w:tcPr>
            <w:tcW w:w="2160" w:type="dxa"/>
            <w:shd w:val="clear" w:color="auto" w:fill="D9D9D9" w:themeFill="background1" w:themeFillShade="D9"/>
          </w:tcPr>
          <w:p w14:paraId="26D8D517" w14:textId="77777777" w:rsidR="00A73B9E" w:rsidRDefault="00A73B9E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6773985D" w14:textId="77777777" w:rsidR="00A73B9E" w:rsidRDefault="00A73B9E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8A90CCA" w14:textId="77777777" w:rsidR="00A73B9E" w:rsidRDefault="00A73B9E" w:rsidP="00E85637">
            <w:pPr>
              <w:spacing w:line="240" w:lineRule="auto"/>
            </w:pPr>
            <w:r>
              <w:t>Output</w:t>
            </w:r>
          </w:p>
        </w:tc>
      </w:tr>
      <w:tr w:rsidR="00A73B9E" w14:paraId="676D5539" w14:textId="77777777" w:rsidTr="00B975B0">
        <w:trPr>
          <w:trHeight w:val="432"/>
        </w:trPr>
        <w:tc>
          <w:tcPr>
            <w:tcW w:w="2160" w:type="dxa"/>
            <w:vAlign w:val="center"/>
          </w:tcPr>
          <w:p w14:paraId="3E159535" w14:textId="77777777" w:rsidR="00A73B9E" w:rsidRDefault="00A73B9E" w:rsidP="00E85637">
            <w:pPr>
              <w:spacing w:line="240" w:lineRule="auto"/>
            </w:pPr>
            <w:r>
              <w:t>N/A</w:t>
            </w:r>
          </w:p>
        </w:tc>
        <w:tc>
          <w:tcPr>
            <w:tcW w:w="6030" w:type="dxa"/>
          </w:tcPr>
          <w:p w14:paraId="5D09F1F0" w14:textId="77777777" w:rsidR="00A73B9E" w:rsidRDefault="00A73B9E" w:rsidP="00E85637">
            <w:pPr>
              <w:spacing w:line="240" w:lineRule="auto"/>
            </w:pPr>
            <w:r>
              <w:t>Set the Checked property to false for the following:</w:t>
            </w:r>
          </w:p>
          <w:p w14:paraId="5FAA6146" w14:textId="77777777" w:rsidR="00A73B9E" w:rsidRDefault="00E15B3E" w:rsidP="00E85637">
            <w:pPr>
              <w:spacing w:line="240" w:lineRule="auto"/>
            </w:pPr>
            <w:proofErr w:type="spellStart"/>
            <w:r>
              <w:t>inspectionCheckBox</w:t>
            </w:r>
            <w:proofErr w:type="spellEnd"/>
          </w:p>
          <w:p w14:paraId="350C83BD" w14:textId="77777777" w:rsidR="00E15B3E" w:rsidRDefault="00E15B3E" w:rsidP="00E85637">
            <w:pPr>
              <w:spacing w:line="240" w:lineRule="auto"/>
            </w:pPr>
            <w:proofErr w:type="spellStart"/>
            <w:r>
              <w:t>replaceMufflerCheckBox</w:t>
            </w:r>
            <w:proofErr w:type="spellEnd"/>
          </w:p>
          <w:p w14:paraId="6D48E730" w14:textId="415064D4" w:rsidR="00E15B3E" w:rsidRDefault="00E15B3E" w:rsidP="00E85637">
            <w:pPr>
              <w:spacing w:line="240" w:lineRule="auto"/>
            </w:pPr>
            <w:proofErr w:type="spellStart"/>
            <w:r>
              <w:t>tireRotationCheckBox</w:t>
            </w:r>
            <w:proofErr w:type="spellEnd"/>
          </w:p>
        </w:tc>
        <w:tc>
          <w:tcPr>
            <w:tcW w:w="2790" w:type="dxa"/>
          </w:tcPr>
          <w:p w14:paraId="20DA07E3" w14:textId="77777777" w:rsidR="00A73B9E" w:rsidRDefault="00A73B9E" w:rsidP="00E85637">
            <w:pPr>
              <w:spacing w:line="240" w:lineRule="auto"/>
            </w:pPr>
            <w:r>
              <w:t>N/A</w:t>
            </w:r>
          </w:p>
        </w:tc>
      </w:tr>
    </w:tbl>
    <w:p w14:paraId="3A6042E5" w14:textId="77777777" w:rsidR="00A73B9E" w:rsidRDefault="00A73B9E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6030"/>
        <w:gridCol w:w="2790"/>
      </w:tblGrid>
      <w:tr w:rsidR="00133728" w14:paraId="6D5E4F49" w14:textId="77777777" w:rsidTr="00B975B0">
        <w:trPr>
          <w:trHeight w:val="432"/>
        </w:trPr>
        <w:tc>
          <w:tcPr>
            <w:tcW w:w="8190" w:type="dxa"/>
            <w:gridSpan w:val="2"/>
          </w:tcPr>
          <w:p w14:paraId="5C538EDD" w14:textId="6C5569E7" w:rsidR="00133728" w:rsidRDefault="00133728" w:rsidP="00E85637">
            <w:pPr>
              <w:spacing w:line="240" w:lineRule="auto"/>
            </w:pPr>
            <w:r>
              <w:t xml:space="preserve">Method : </w:t>
            </w:r>
            <w:proofErr w:type="spellStart"/>
            <w:r>
              <w:t>Clear</w:t>
            </w:r>
            <w:r>
              <w:t>Other</w:t>
            </w:r>
            <w:proofErr w:type="spellEnd"/>
          </w:p>
        </w:tc>
        <w:tc>
          <w:tcPr>
            <w:tcW w:w="2790" w:type="dxa"/>
          </w:tcPr>
          <w:p w14:paraId="0C9C9073" w14:textId="77777777" w:rsidR="00133728" w:rsidRDefault="00133728" w:rsidP="00E85637">
            <w:pPr>
              <w:spacing w:line="240" w:lineRule="auto"/>
            </w:pPr>
            <w:r>
              <w:t>Method Type: Void</w:t>
            </w:r>
          </w:p>
        </w:tc>
      </w:tr>
      <w:tr w:rsidR="00133728" w14:paraId="00CD22E2" w14:textId="77777777" w:rsidTr="00B975B0">
        <w:trPr>
          <w:tblHeader/>
        </w:trPr>
        <w:tc>
          <w:tcPr>
            <w:tcW w:w="2160" w:type="dxa"/>
            <w:shd w:val="clear" w:color="auto" w:fill="D9D9D9" w:themeFill="background1" w:themeFillShade="D9"/>
          </w:tcPr>
          <w:p w14:paraId="5614969C" w14:textId="77777777" w:rsidR="00133728" w:rsidRDefault="00133728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6EE2B882" w14:textId="77777777" w:rsidR="00133728" w:rsidRDefault="00133728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ACD4B44" w14:textId="77777777" w:rsidR="00133728" w:rsidRDefault="00133728" w:rsidP="00E85637">
            <w:pPr>
              <w:spacing w:line="240" w:lineRule="auto"/>
            </w:pPr>
            <w:r>
              <w:t>Output</w:t>
            </w:r>
          </w:p>
        </w:tc>
      </w:tr>
      <w:tr w:rsidR="00133728" w14:paraId="679FC624" w14:textId="77777777" w:rsidTr="00B975B0">
        <w:trPr>
          <w:trHeight w:val="432"/>
        </w:trPr>
        <w:tc>
          <w:tcPr>
            <w:tcW w:w="2160" w:type="dxa"/>
            <w:vAlign w:val="center"/>
          </w:tcPr>
          <w:p w14:paraId="58BFEDE6" w14:textId="77777777" w:rsidR="00133728" w:rsidRDefault="00133728" w:rsidP="00E85637">
            <w:pPr>
              <w:spacing w:line="240" w:lineRule="auto"/>
            </w:pPr>
            <w:r>
              <w:t>N/A</w:t>
            </w:r>
          </w:p>
        </w:tc>
        <w:tc>
          <w:tcPr>
            <w:tcW w:w="6030" w:type="dxa"/>
          </w:tcPr>
          <w:p w14:paraId="0B2DA788" w14:textId="77777777" w:rsidR="006C71EB" w:rsidRDefault="006C71EB" w:rsidP="00E85637">
            <w:pPr>
              <w:spacing w:line="240" w:lineRule="auto"/>
            </w:pPr>
            <w:r>
              <w:t>Set the Text properties for the following to Null ( = “”)</w:t>
            </w:r>
          </w:p>
          <w:p w14:paraId="3763A627" w14:textId="365A2B14" w:rsidR="00133728" w:rsidRDefault="00BF0A90" w:rsidP="00E85637">
            <w:pPr>
              <w:spacing w:line="240" w:lineRule="auto"/>
            </w:pPr>
            <w:proofErr w:type="spellStart"/>
            <w:r>
              <w:t>partsTextBox</w:t>
            </w:r>
            <w:proofErr w:type="spellEnd"/>
          </w:p>
          <w:p w14:paraId="04E9F7FE" w14:textId="3B57C9F2" w:rsidR="00133728" w:rsidRDefault="00BF0A90" w:rsidP="00E85637">
            <w:pPr>
              <w:spacing w:line="240" w:lineRule="auto"/>
            </w:pPr>
            <w:proofErr w:type="spellStart"/>
            <w:r>
              <w:t>laborTextBox</w:t>
            </w:r>
            <w:proofErr w:type="spellEnd"/>
          </w:p>
        </w:tc>
        <w:tc>
          <w:tcPr>
            <w:tcW w:w="2790" w:type="dxa"/>
          </w:tcPr>
          <w:p w14:paraId="1EDB8C3D" w14:textId="77777777" w:rsidR="00133728" w:rsidRDefault="00133728" w:rsidP="00E85637">
            <w:pPr>
              <w:spacing w:line="240" w:lineRule="auto"/>
            </w:pPr>
            <w:r>
              <w:t>N/A</w:t>
            </w:r>
          </w:p>
        </w:tc>
      </w:tr>
    </w:tbl>
    <w:p w14:paraId="4A272F6F" w14:textId="77777777" w:rsidR="00133728" w:rsidRDefault="00133728" w:rsidP="00E85637">
      <w:pPr>
        <w:spacing w:line="240" w:lineRule="auto"/>
      </w:pPr>
    </w:p>
    <w:p w14:paraId="659EEA18" w14:textId="77777777" w:rsidR="00E85637" w:rsidRDefault="00E85637" w:rsidP="00E85637">
      <w:pPr>
        <w:spacing w:line="240" w:lineRule="auto"/>
      </w:pPr>
    </w:p>
    <w:p w14:paraId="7EF38B83" w14:textId="77777777" w:rsidR="00E85637" w:rsidRDefault="00E85637" w:rsidP="00E85637">
      <w:pPr>
        <w:spacing w:line="240" w:lineRule="auto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6030"/>
        <w:gridCol w:w="2790"/>
      </w:tblGrid>
      <w:tr w:rsidR="00F0509B" w14:paraId="13B68D8D" w14:textId="77777777" w:rsidTr="00B975B0">
        <w:trPr>
          <w:trHeight w:val="432"/>
        </w:trPr>
        <w:tc>
          <w:tcPr>
            <w:tcW w:w="8190" w:type="dxa"/>
            <w:gridSpan w:val="2"/>
          </w:tcPr>
          <w:p w14:paraId="031352F1" w14:textId="78FA455C" w:rsidR="00F0509B" w:rsidRDefault="00F0509B" w:rsidP="00E85637">
            <w:pPr>
              <w:spacing w:line="240" w:lineRule="auto"/>
            </w:pPr>
            <w:r>
              <w:lastRenderedPageBreak/>
              <w:t xml:space="preserve">Method : </w:t>
            </w:r>
            <w:proofErr w:type="spellStart"/>
            <w:r>
              <w:t>ClearF</w:t>
            </w:r>
            <w:r>
              <w:t>ees</w:t>
            </w:r>
            <w:proofErr w:type="spellEnd"/>
          </w:p>
        </w:tc>
        <w:tc>
          <w:tcPr>
            <w:tcW w:w="2790" w:type="dxa"/>
          </w:tcPr>
          <w:p w14:paraId="1761884C" w14:textId="77777777" w:rsidR="00F0509B" w:rsidRDefault="00F0509B" w:rsidP="00E85637">
            <w:pPr>
              <w:spacing w:line="240" w:lineRule="auto"/>
            </w:pPr>
            <w:r>
              <w:t>Method Type: Void</w:t>
            </w:r>
          </w:p>
        </w:tc>
      </w:tr>
      <w:tr w:rsidR="00F0509B" w14:paraId="16FA7621" w14:textId="77777777" w:rsidTr="00B975B0">
        <w:trPr>
          <w:tblHeader/>
        </w:trPr>
        <w:tc>
          <w:tcPr>
            <w:tcW w:w="2160" w:type="dxa"/>
            <w:shd w:val="clear" w:color="auto" w:fill="D9D9D9" w:themeFill="background1" w:themeFillShade="D9"/>
          </w:tcPr>
          <w:p w14:paraId="5D611EB5" w14:textId="77777777" w:rsidR="00F0509B" w:rsidRDefault="00F0509B" w:rsidP="00E85637">
            <w:pPr>
              <w:spacing w:line="240" w:lineRule="auto"/>
            </w:pPr>
            <w: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71E3E057" w14:textId="77777777" w:rsidR="00F0509B" w:rsidRDefault="00F0509B" w:rsidP="00E85637">
            <w:pPr>
              <w:spacing w:line="240" w:lineRule="auto"/>
            </w:pPr>
            <w:r>
              <w:t>Processing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E225A99" w14:textId="77777777" w:rsidR="00F0509B" w:rsidRDefault="00F0509B" w:rsidP="00E85637">
            <w:pPr>
              <w:spacing w:line="240" w:lineRule="auto"/>
            </w:pPr>
            <w:r>
              <w:t>Output</w:t>
            </w:r>
          </w:p>
        </w:tc>
      </w:tr>
      <w:tr w:rsidR="00F0509B" w14:paraId="6A7B9CFE" w14:textId="77777777" w:rsidTr="00B975B0">
        <w:trPr>
          <w:trHeight w:val="432"/>
        </w:trPr>
        <w:tc>
          <w:tcPr>
            <w:tcW w:w="2160" w:type="dxa"/>
            <w:vAlign w:val="center"/>
          </w:tcPr>
          <w:p w14:paraId="21927B99" w14:textId="77777777" w:rsidR="00F0509B" w:rsidRDefault="00F0509B" w:rsidP="00E85637">
            <w:pPr>
              <w:spacing w:line="240" w:lineRule="auto"/>
            </w:pPr>
            <w:r>
              <w:t>N/A</w:t>
            </w:r>
          </w:p>
        </w:tc>
        <w:tc>
          <w:tcPr>
            <w:tcW w:w="6030" w:type="dxa"/>
          </w:tcPr>
          <w:p w14:paraId="6FF77586" w14:textId="5436BDBD" w:rsidR="00F0509B" w:rsidRDefault="00F0509B" w:rsidP="00E85637">
            <w:pPr>
              <w:spacing w:line="240" w:lineRule="auto"/>
            </w:pPr>
            <w:r>
              <w:t>Set the Text properties</w:t>
            </w:r>
            <w:r w:rsidR="006C71EB">
              <w:t xml:space="preserve"> for the following</w:t>
            </w:r>
            <w:r>
              <w:t xml:space="preserve"> to Null ( = “”)</w:t>
            </w:r>
          </w:p>
          <w:p w14:paraId="7035A781" w14:textId="77777777" w:rsidR="00F0509B" w:rsidRDefault="004F7FAA" w:rsidP="00E85637">
            <w:pPr>
              <w:spacing w:line="240" w:lineRule="auto"/>
            </w:pPr>
            <w:proofErr w:type="spellStart"/>
            <w:r>
              <w:t>servicesAndlLaborDisplayLabel</w:t>
            </w:r>
            <w:proofErr w:type="spellEnd"/>
          </w:p>
          <w:p w14:paraId="69196640" w14:textId="77777777" w:rsidR="004F7FAA" w:rsidRDefault="004F7FAA" w:rsidP="00E85637">
            <w:pPr>
              <w:spacing w:line="240" w:lineRule="auto"/>
            </w:pPr>
            <w:proofErr w:type="spellStart"/>
            <w:r>
              <w:t>partsSummaryDisplayLabel</w:t>
            </w:r>
            <w:proofErr w:type="spellEnd"/>
          </w:p>
          <w:p w14:paraId="072EEB33" w14:textId="77777777" w:rsidR="004F7FAA" w:rsidRDefault="004F7FAA" w:rsidP="00E85637">
            <w:pPr>
              <w:spacing w:line="240" w:lineRule="auto"/>
            </w:pPr>
            <w:proofErr w:type="spellStart"/>
            <w:r>
              <w:t>taxDisplayLabel</w:t>
            </w:r>
            <w:proofErr w:type="spellEnd"/>
          </w:p>
          <w:p w14:paraId="0986DFA3" w14:textId="39A42E42" w:rsidR="004F7FAA" w:rsidRDefault="004F7FAA" w:rsidP="00E85637">
            <w:pPr>
              <w:spacing w:line="240" w:lineRule="auto"/>
            </w:pPr>
            <w:proofErr w:type="spellStart"/>
            <w:r>
              <w:t>totalFeesDisplayLabel</w:t>
            </w:r>
            <w:proofErr w:type="spellEnd"/>
          </w:p>
        </w:tc>
        <w:tc>
          <w:tcPr>
            <w:tcW w:w="2790" w:type="dxa"/>
          </w:tcPr>
          <w:p w14:paraId="163E2E1C" w14:textId="77777777" w:rsidR="00F0509B" w:rsidRDefault="00F0509B" w:rsidP="00E85637">
            <w:pPr>
              <w:spacing w:line="240" w:lineRule="auto"/>
            </w:pPr>
            <w:r>
              <w:t>N/A</w:t>
            </w:r>
          </w:p>
        </w:tc>
      </w:tr>
    </w:tbl>
    <w:p w14:paraId="2647A4C7" w14:textId="77777777" w:rsidR="00BF0A90" w:rsidRDefault="00BF0A90"/>
    <w:sectPr w:rsidR="00BF0A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5C1A8" w14:textId="77777777" w:rsidR="00AF2399" w:rsidRDefault="00AF2399" w:rsidP="00CE1C2A">
      <w:pPr>
        <w:spacing w:after="0" w:line="240" w:lineRule="auto"/>
      </w:pPr>
      <w:r>
        <w:separator/>
      </w:r>
    </w:p>
  </w:endnote>
  <w:endnote w:type="continuationSeparator" w:id="0">
    <w:p w14:paraId="54B0EA34" w14:textId="77777777" w:rsidR="00AF2399" w:rsidRDefault="00AF2399" w:rsidP="00CE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2160" w14:textId="77777777" w:rsidR="00AF2399" w:rsidRDefault="00AF2399" w:rsidP="00CE1C2A">
      <w:pPr>
        <w:spacing w:after="0" w:line="240" w:lineRule="auto"/>
      </w:pPr>
      <w:r>
        <w:separator/>
      </w:r>
    </w:p>
  </w:footnote>
  <w:footnote w:type="continuationSeparator" w:id="0">
    <w:p w14:paraId="7F546943" w14:textId="77777777" w:rsidR="00AF2399" w:rsidRDefault="00AF2399" w:rsidP="00CE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62ACC" w14:textId="77777777" w:rsidR="00CE1C2A" w:rsidRPr="00CE1C2A" w:rsidRDefault="00CE1C2A" w:rsidP="00CE1C2A">
    <w:pPr>
      <w:pStyle w:val="Header"/>
      <w:jc w:val="center"/>
      <w:rPr>
        <w:color w:val="A6A6A6" w:themeColor="background1" w:themeShade="A6"/>
        <w:sz w:val="32"/>
        <w:szCs w:val="32"/>
      </w:rPr>
    </w:pPr>
    <w:r w:rsidRPr="00CE1C2A">
      <w:rPr>
        <w:color w:val="A6A6A6" w:themeColor="background1" w:themeShade="A6"/>
        <w:sz w:val="32"/>
        <w:szCs w:val="32"/>
      </w:rPr>
      <w:t>IPO Method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F0"/>
    <w:rsid w:val="0003027E"/>
    <w:rsid w:val="00052D63"/>
    <w:rsid w:val="0006115C"/>
    <w:rsid w:val="00133728"/>
    <w:rsid w:val="00274E1D"/>
    <w:rsid w:val="00281378"/>
    <w:rsid w:val="002C08F0"/>
    <w:rsid w:val="002E36EF"/>
    <w:rsid w:val="00314B75"/>
    <w:rsid w:val="003C24FB"/>
    <w:rsid w:val="003F0D97"/>
    <w:rsid w:val="00435F07"/>
    <w:rsid w:val="004363DE"/>
    <w:rsid w:val="004740E0"/>
    <w:rsid w:val="004B4057"/>
    <w:rsid w:val="004C6B71"/>
    <w:rsid w:val="004F6F42"/>
    <w:rsid w:val="004F7FAA"/>
    <w:rsid w:val="00553380"/>
    <w:rsid w:val="005A4204"/>
    <w:rsid w:val="005A69D8"/>
    <w:rsid w:val="006C71EB"/>
    <w:rsid w:val="006E5EF5"/>
    <w:rsid w:val="0071386A"/>
    <w:rsid w:val="0078489C"/>
    <w:rsid w:val="0082089A"/>
    <w:rsid w:val="008235C7"/>
    <w:rsid w:val="008770C5"/>
    <w:rsid w:val="0091413D"/>
    <w:rsid w:val="00940E34"/>
    <w:rsid w:val="00967E94"/>
    <w:rsid w:val="009C040C"/>
    <w:rsid w:val="00A4311C"/>
    <w:rsid w:val="00A73B9E"/>
    <w:rsid w:val="00AB6A7A"/>
    <w:rsid w:val="00AF2399"/>
    <w:rsid w:val="00B87218"/>
    <w:rsid w:val="00BB718F"/>
    <w:rsid w:val="00BF0A90"/>
    <w:rsid w:val="00C72515"/>
    <w:rsid w:val="00CE1C2A"/>
    <w:rsid w:val="00D20391"/>
    <w:rsid w:val="00D23838"/>
    <w:rsid w:val="00DB2954"/>
    <w:rsid w:val="00DF0E6A"/>
    <w:rsid w:val="00E06485"/>
    <w:rsid w:val="00E15B3E"/>
    <w:rsid w:val="00E16F9B"/>
    <w:rsid w:val="00E345ED"/>
    <w:rsid w:val="00E83745"/>
    <w:rsid w:val="00E85637"/>
    <w:rsid w:val="00ED2B34"/>
    <w:rsid w:val="00F0509B"/>
    <w:rsid w:val="00F571EA"/>
    <w:rsid w:val="00FB122C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177D"/>
  <w15:chartTrackingRefBased/>
  <w15:docId w15:val="{1DA9FB65-FDAF-49A4-81B4-F6DEBC49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2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C2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2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E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2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m\OneDrive\Documents\CFCC%20Information%20Technology\2022%20Summer\CSC-130\Resources\IPO_MethodCha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IPO_MethodChart.dotx</Template>
  <TotalTime>46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Andrews</dc:creator>
  <cp:keywords/>
  <dc:description/>
  <cp:lastModifiedBy>Grant Andrews</cp:lastModifiedBy>
  <cp:revision>53</cp:revision>
  <dcterms:created xsi:type="dcterms:W3CDTF">2022-07-13T20:05:00Z</dcterms:created>
  <dcterms:modified xsi:type="dcterms:W3CDTF">2022-07-13T20:52:00Z</dcterms:modified>
</cp:coreProperties>
</file>